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6111018"/>
    <w:bookmarkStart w:id="1" w:name="_Hlk49181259"/>
    <w:bookmarkEnd w:id="0"/>
    <w:p w14:paraId="59230691" w14:textId="2B321E74" w:rsidR="0003718D" w:rsidRPr="0003718D" w:rsidRDefault="00650FE8" w:rsidP="0003718D">
      <w:pPr>
        <w:widowControl w:val="0"/>
        <w:autoSpaceDE w:val="0"/>
        <w:autoSpaceDN w:val="0"/>
        <w:spacing w:after="0" w:line="240" w:lineRule="auto"/>
        <w:ind w:firstLine="0"/>
        <w:jc w:val="center"/>
        <w:rPr>
          <w:rFonts w:ascii="Times New Roman" w:hAnsi="Calibri" w:cs="Calibri"/>
          <w:sz w:val="20"/>
          <w:szCs w:val="20"/>
          <w:lang w:val="pt-PT" w:eastAsia="pt-PT" w:bidi="pt-PT"/>
        </w:rPr>
      </w:pPr>
      <w:r w:rsidRPr="00650FE8">
        <w:rPr>
          <w:rFonts w:ascii="Times New Roman" w:hAnsi="Calibri" w:cs="Calibri"/>
          <w:noProof/>
          <w:sz w:val="20"/>
          <w:szCs w:val="20"/>
          <w:lang w:val="pt-PT" w:eastAsia="pt-PT" w:bidi="pt-PT"/>
        </w:rPr>
        <mc:AlternateContent>
          <mc:Choice Requires="wps">
            <w:drawing>
              <wp:anchor distT="0" distB="0" distL="114300" distR="114300" simplePos="0" relativeHeight="251659264" behindDoc="0" locked="0" layoutInCell="1" allowOverlap="1" wp14:anchorId="3884D03E" wp14:editId="4E8CC4BE">
                <wp:simplePos x="0" y="0"/>
                <wp:positionH relativeFrom="page">
                  <wp:posOffset>-28575</wp:posOffset>
                </wp:positionH>
                <wp:positionV relativeFrom="page">
                  <wp:posOffset>-85725</wp:posOffset>
                </wp:positionV>
                <wp:extent cx="312420" cy="11896725"/>
                <wp:effectExtent l="0" t="0" r="0" b="9525"/>
                <wp:wrapNone/>
                <wp:docPr id="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2420" cy="11896725"/>
                        </a:xfrm>
                        <a:custGeom>
                          <a:avLst/>
                          <a:gdLst>
                            <a:gd name="T0" fmla="+- 0 499 7"/>
                            <a:gd name="T1" fmla="*/ T0 w 492"/>
                            <a:gd name="T2" fmla="*/ 12 h 16784"/>
                            <a:gd name="T3" fmla="+- 0 485 7"/>
                            <a:gd name="T4" fmla="*/ T3 w 492"/>
                            <a:gd name="T5" fmla="*/ 12 h 16784"/>
                            <a:gd name="T6" fmla="+- 0 485 7"/>
                            <a:gd name="T7" fmla="*/ T6 w 492"/>
                            <a:gd name="T8" fmla="*/ 0 h 16784"/>
                            <a:gd name="T9" fmla="+- 0 7 7"/>
                            <a:gd name="T10" fmla="*/ T9 w 492"/>
                            <a:gd name="T11" fmla="*/ 0 h 16784"/>
                            <a:gd name="T12" fmla="+- 0 7 7"/>
                            <a:gd name="T13" fmla="*/ T12 w 492"/>
                            <a:gd name="T14" fmla="*/ 16757 h 16784"/>
                            <a:gd name="T15" fmla="+- 0 485 7"/>
                            <a:gd name="T16" fmla="*/ T15 w 492"/>
                            <a:gd name="T17" fmla="*/ 16757 h 16784"/>
                            <a:gd name="T18" fmla="+- 0 485 7"/>
                            <a:gd name="T19" fmla="*/ T18 w 492"/>
                            <a:gd name="T20" fmla="*/ 16783 h 16784"/>
                            <a:gd name="T21" fmla="+- 0 499 7"/>
                            <a:gd name="T22" fmla="*/ T21 w 492"/>
                            <a:gd name="T23" fmla="*/ 16783 h 16784"/>
                            <a:gd name="T24" fmla="+- 0 499 7"/>
                            <a:gd name="T25" fmla="*/ T24 w 492"/>
                            <a:gd name="T26" fmla="*/ 12 h 1678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492" h="16784">
                              <a:moveTo>
                                <a:pt x="492" y="12"/>
                              </a:moveTo>
                              <a:lnTo>
                                <a:pt x="478" y="12"/>
                              </a:lnTo>
                              <a:lnTo>
                                <a:pt x="478" y="0"/>
                              </a:lnTo>
                              <a:lnTo>
                                <a:pt x="0" y="0"/>
                              </a:lnTo>
                              <a:lnTo>
                                <a:pt x="0" y="16757"/>
                              </a:lnTo>
                              <a:lnTo>
                                <a:pt x="478" y="16757"/>
                              </a:lnTo>
                              <a:lnTo>
                                <a:pt x="478" y="16783"/>
                              </a:lnTo>
                              <a:lnTo>
                                <a:pt x="492" y="16783"/>
                              </a:lnTo>
                              <a:lnTo>
                                <a:pt x="49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15B44DE6">
              <v:shape id="Freeform 9" style="position:absolute;margin-left:-2.25pt;margin-top:-6.75pt;width:24.6pt;height:93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92,16784" o:spid="_x0000_s1026" fillcolor="#f06" stroked="f" path="m492,12r-14,l478,,,,,16757r478,l478,16783r14,l492,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" w14:anchorId="37A98A4A">
                <v:path arrowok="t" o:connecttype="custom" o:connectlocs="312420,8506;303530,8506;303530,0;0,0;0,11877587;303530,11877587;303530,11896016;312420,11896016;312420,8506" o:connectangles="0,0,0,0,0,0,0,0,0"/>
                <w10:wrap anchorx="page" anchory="page"/>
              </v:shape>
            </w:pict>
          </mc:Fallback>
        </mc:AlternateContent>
      </w:r>
      <w:r w:rsidRPr="00650FE8">
        <w:rPr>
          <w:rFonts w:ascii="Times New Roman" w:hAnsi="Calibri" w:cs="Calibri"/>
          <w:noProof/>
          <w:sz w:val="20"/>
          <w:szCs w:val="20"/>
          <w:lang w:val="pt-PT" w:eastAsia="pt-PT" w:bidi="pt-PT"/>
        </w:rPr>
        <mc:AlternateContent>
          <mc:Choice Requires="wps">
            <w:drawing>
              <wp:anchor distT="0" distB="0" distL="114300" distR="114300" simplePos="0" relativeHeight="251660288" behindDoc="0" locked="0" layoutInCell="1" allowOverlap="1" wp14:anchorId="56C8A2D0" wp14:editId="4D9D9BAB">
                <wp:simplePos x="0" y="0"/>
                <wp:positionH relativeFrom="page">
                  <wp:posOffset>7210425</wp:posOffset>
                </wp:positionH>
                <wp:positionV relativeFrom="page">
                  <wp:posOffset>-9525</wp:posOffset>
                </wp:positionV>
                <wp:extent cx="325120" cy="11826875"/>
                <wp:effectExtent l="0" t="0" r="0" b="3175"/>
                <wp:wrapNone/>
                <wp:docPr id="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1826875"/>
                        </a:xfrm>
                        <a:custGeom>
                          <a:avLst/>
                          <a:gdLst>
                            <a:gd name="T0" fmla="+- 0 11890 11378"/>
                            <a:gd name="T1" fmla="*/ T0 w 512"/>
                            <a:gd name="T2" fmla="*/ 12 h 16786"/>
                            <a:gd name="T3" fmla="+- 0 11856 11378"/>
                            <a:gd name="T4" fmla="*/ T3 w 512"/>
                            <a:gd name="T5" fmla="*/ 12 h 16786"/>
                            <a:gd name="T6" fmla="+- 0 11856 11378"/>
                            <a:gd name="T7" fmla="*/ T6 w 512"/>
                            <a:gd name="T8" fmla="*/ 0 h 16786"/>
                            <a:gd name="T9" fmla="+- 0 11378 11378"/>
                            <a:gd name="T10" fmla="*/ T9 w 512"/>
                            <a:gd name="T11" fmla="*/ 0 h 16786"/>
                            <a:gd name="T12" fmla="+- 0 11378 11378"/>
                            <a:gd name="T13" fmla="*/ T12 w 512"/>
                            <a:gd name="T14" fmla="*/ 16764 h 16786"/>
                            <a:gd name="T15" fmla="+- 0 11856 11378"/>
                            <a:gd name="T16" fmla="*/ T15 w 512"/>
                            <a:gd name="T17" fmla="*/ 16764 h 16786"/>
                            <a:gd name="T18" fmla="+- 0 11856 11378"/>
                            <a:gd name="T19" fmla="*/ T18 w 512"/>
                            <a:gd name="T20" fmla="*/ 16786 h 16786"/>
                            <a:gd name="T21" fmla="+- 0 11890 11378"/>
                            <a:gd name="T22" fmla="*/ T21 w 512"/>
                            <a:gd name="T23" fmla="*/ 16786 h 16786"/>
                            <a:gd name="T24" fmla="+- 0 11890 11378"/>
                            <a:gd name="T25" fmla="*/ T24 w 512"/>
                            <a:gd name="T26" fmla="*/ 12 h 1678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512" h="16786">
                              <a:moveTo>
                                <a:pt x="512" y="12"/>
                              </a:moveTo>
                              <a:lnTo>
                                <a:pt x="478" y="12"/>
                              </a:lnTo>
                              <a:lnTo>
                                <a:pt x="478" y="0"/>
                              </a:lnTo>
                              <a:lnTo>
                                <a:pt x="0" y="0"/>
                              </a:lnTo>
                              <a:lnTo>
                                <a:pt x="0" y="16764"/>
                              </a:lnTo>
                              <a:lnTo>
                                <a:pt x="478" y="16764"/>
                              </a:lnTo>
                              <a:lnTo>
                                <a:pt x="478" y="16786"/>
                              </a:lnTo>
                              <a:lnTo>
                                <a:pt x="512" y="16786"/>
                              </a:lnTo>
                              <a:lnTo>
                                <a:pt x="51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3751ED6D">
              <v:shape id="Freeform 8" style="position:absolute;margin-left:567.75pt;margin-top:-.75pt;width:25.6pt;height:93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16786" o:spid="_x0000_s1026" fillcolor="#f06" stroked="f" path="m512,12r-34,l478,,,,,16764r478,l478,16786r34,l512,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" w14:anchorId="7C1E30EF">
                <v:path arrowok="t" o:connecttype="custom" o:connectlocs="325120,8455;303530,8455;303530,0;0,0;0,11811375;303530,11811375;303530,11826875;325120,11826875;325120,8455" o:connectangles="0,0,0,0,0,0,0,0,0"/>
                <w10:wrap anchorx="page" anchory="page"/>
              </v:shape>
            </w:pict>
          </mc:Fallback>
        </mc:AlternateContent>
      </w:r>
      <w:r w:rsidR="6386C8BF">
        <w:t>.</w:t>
      </w:r>
      <w:r w:rsidR="0003718D" w:rsidRPr="0003718D">
        <w:rPr>
          <w:rFonts w:ascii="Times New Roman" w:hAnsi="Calibri" w:cs="Calibri"/>
          <w:noProof/>
          <w:sz w:val="20"/>
          <w:szCs w:val="20"/>
          <w:lang w:val="pt-PT" w:eastAsia="pt-PT" w:bidi="pt-PT"/>
        </w:rPr>
        <w:drawing>
          <wp:inline distT="0" distB="0" distL="0" distR="0" wp14:anchorId="6A97FC91" wp14:editId="1F50DA0B">
            <wp:extent cx="2346774" cy="6309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346774" cy="630935"/>
                    </a:xfrm>
                    <a:prstGeom prst="rect">
                      <a:avLst/>
                    </a:prstGeom>
                  </pic:spPr>
                </pic:pic>
              </a:graphicData>
            </a:graphic>
          </wp:inline>
        </w:drawing>
      </w:r>
    </w:p>
    <w:p w14:paraId="2FBFD5D9" w14:textId="77777777" w:rsidR="0003718D" w:rsidRPr="0003718D" w:rsidRDefault="0003718D" w:rsidP="0003718D">
      <w:pPr>
        <w:widowControl w:val="0"/>
        <w:autoSpaceDE w:val="0"/>
        <w:autoSpaceDN w:val="0"/>
        <w:spacing w:before="2" w:after="0" w:line="240" w:lineRule="auto"/>
        <w:ind w:firstLine="0"/>
        <w:jc w:val="left"/>
        <w:rPr>
          <w:rFonts w:ascii="Times New Roman" w:hAnsi="Calibri" w:cs="Calibri"/>
          <w:sz w:val="12"/>
          <w:szCs w:val="20"/>
          <w:lang w:val="pt-PT" w:eastAsia="pt-PT" w:bidi="pt-PT"/>
        </w:rPr>
      </w:pPr>
    </w:p>
    <w:p w14:paraId="6D7BB242" w14:textId="77777777" w:rsidR="0003718D" w:rsidRPr="0003718D" w:rsidRDefault="0003718D" w:rsidP="0003718D">
      <w:pPr>
        <w:widowControl w:val="0"/>
        <w:autoSpaceDE w:val="0"/>
        <w:autoSpaceDN w:val="0"/>
        <w:spacing w:before="35" w:after="0" w:line="240" w:lineRule="auto"/>
        <w:ind w:right="-1" w:firstLine="0"/>
        <w:jc w:val="center"/>
        <w:rPr>
          <w:rFonts w:ascii="Calibri" w:hAnsi="Calibri" w:cs="Calibri"/>
          <w:sz w:val="32"/>
          <w:lang w:val="pt-PT" w:eastAsia="pt-PT" w:bidi="pt-PT"/>
        </w:rPr>
      </w:pPr>
      <w:r w:rsidRPr="0003718D">
        <w:rPr>
          <w:rFonts w:ascii="Calibri" w:hAnsi="Calibri" w:cs="Calibri"/>
          <w:color w:val="404040"/>
          <w:sz w:val="32"/>
          <w:lang w:val="pt-PT" w:eastAsia="pt-PT" w:bidi="pt-PT"/>
        </w:rPr>
        <w:t>Faculdade de Informática e Administração Paulista</w:t>
      </w:r>
    </w:p>
    <w:p w14:paraId="3D72724E" w14:textId="3CC70CA0" w:rsidR="0003718D" w:rsidRPr="0003718D" w:rsidRDefault="0003718D" w:rsidP="004F1D41">
      <w:pPr>
        <w:ind w:firstLine="0"/>
        <w:jc w:val="center"/>
        <w:rPr>
          <w:rFonts w:ascii="Calibri" w:hAnsi="Calibri" w:cs="Calibri"/>
          <w:szCs w:val="24"/>
          <w:lang w:val="pt-PT" w:eastAsia="pt-PT" w:bidi="pt-PT"/>
        </w:rPr>
      </w:pPr>
    </w:p>
    <w:bookmarkEnd w:id="1"/>
    <w:p w14:paraId="4A16C60F" w14:textId="3FCCEE39" w:rsidR="0003718D" w:rsidRDefault="0003718D" w:rsidP="004A05C4">
      <w:pPr>
        <w:pStyle w:val="Ttulo2"/>
      </w:pPr>
    </w:p>
    <w:p w14:paraId="58CCA1D8" w14:textId="77777777" w:rsidR="00987BE0" w:rsidRDefault="00987BE0" w:rsidP="00987BE0">
      <w:pPr>
        <w:pStyle w:val="Figura"/>
        <w:spacing w:after="480"/>
        <w:rPr>
          <w:noProof/>
          <w:lang w:eastAsia="pt-BR"/>
        </w:rPr>
      </w:pPr>
    </w:p>
    <w:p w14:paraId="3D69C14C" w14:textId="77777777" w:rsidR="00987BE0" w:rsidRDefault="00987BE0" w:rsidP="00987BE0">
      <w:pPr>
        <w:pStyle w:val="Figura"/>
        <w:spacing w:after="480"/>
        <w:rPr>
          <w:noProof/>
          <w:lang w:eastAsia="pt-BR"/>
        </w:rPr>
      </w:pPr>
    </w:p>
    <w:p w14:paraId="1D2954AE" w14:textId="77777777" w:rsidR="00987BE0" w:rsidRDefault="00987BE0" w:rsidP="00987BE0">
      <w:pPr>
        <w:pStyle w:val="Figura"/>
        <w:spacing w:after="480"/>
        <w:rPr>
          <w:noProof/>
          <w:lang w:eastAsia="pt-BR"/>
        </w:rPr>
      </w:pPr>
    </w:p>
    <w:p w14:paraId="55A26968" w14:textId="77777777" w:rsidR="00987BE0" w:rsidRDefault="00987BE0" w:rsidP="00987BE0">
      <w:pPr>
        <w:pStyle w:val="Figura"/>
        <w:spacing w:after="480"/>
        <w:rPr>
          <w:noProof/>
          <w:lang w:eastAsia="pt-BR"/>
        </w:rPr>
      </w:pPr>
    </w:p>
    <w:p w14:paraId="297AB83C" w14:textId="523D81C8" w:rsidR="00987BE0" w:rsidRPr="00987BE0" w:rsidRDefault="00987BE0" w:rsidP="00A36C8B">
      <w:pPr>
        <w:pStyle w:val="TtulodaCapa"/>
        <w:ind w:firstLine="0"/>
        <w:rPr>
          <w:rStyle w:val="Forte"/>
          <w:b/>
          <w:bCs w:val="0"/>
        </w:rPr>
      </w:pPr>
    </w:p>
    <w:p w14:paraId="74408223" w14:textId="387B15FB" w:rsidR="00D95FC7" w:rsidRDefault="00CE50E4" w:rsidP="008E35F7">
      <w:pPr>
        <w:pStyle w:val="SubTtulo-AutoreVerso"/>
        <w:rPr>
          <w:rStyle w:val="SubTtulo-AutoreVersoChar"/>
          <w:b/>
        </w:rPr>
      </w:pPr>
      <w:r>
        <w:rPr>
          <w:rStyle w:val="SubTtulo-AutoreVersoChar"/>
          <w:b/>
          <w:color w:val="FF0000"/>
        </w:rPr>
        <w:t>Design e Desenvolvimento de Banco de Dados</w:t>
      </w:r>
    </w:p>
    <w:p w14:paraId="217905AD" w14:textId="1B3E4D0F" w:rsidR="00987BE0" w:rsidRDefault="00CE50E4" w:rsidP="008E35F7">
      <w:pPr>
        <w:pStyle w:val="SubTtulo-AutoreVerso"/>
        <w:rPr>
          <w:rStyle w:val="SubTtulo-AutoreVersoChar"/>
          <w:b/>
        </w:rPr>
      </w:pPr>
      <w:r>
        <w:rPr>
          <w:rStyle w:val="SubTtulo-AutoreVersoChar"/>
          <w:b/>
        </w:rPr>
        <w:t>Sprint 02</w:t>
      </w:r>
    </w:p>
    <w:p w14:paraId="76D32912" w14:textId="77777777" w:rsidR="00101E62" w:rsidRDefault="00101E62" w:rsidP="008E35F7">
      <w:pPr>
        <w:pStyle w:val="SubTtulo-AutoreVerso"/>
        <w:rPr>
          <w:rStyle w:val="SubTtulo-AutoreVersoChar"/>
          <w:b/>
        </w:rPr>
      </w:pPr>
    </w:p>
    <w:p w14:paraId="339EB1E3" w14:textId="77777777" w:rsidR="00101E62" w:rsidRPr="00987BE0" w:rsidRDefault="00101E62" w:rsidP="008E35F7">
      <w:pPr>
        <w:pStyle w:val="SubTtulo-AutoreVerso"/>
        <w:rPr>
          <w:rStyle w:val="SubTtulo-AutoreVersoChar"/>
          <w:b/>
        </w:rPr>
      </w:pPr>
    </w:p>
    <w:p w14:paraId="3ADB8195" w14:textId="08125ED0" w:rsidR="00987BE0" w:rsidRDefault="00987BE0" w:rsidP="008E35F7">
      <w:pPr>
        <w:pStyle w:val="SubTtulo-AutoreVerso"/>
        <w:rPr>
          <w:rStyle w:val="SubTtulo-AutoreVersoChar"/>
          <w:b/>
        </w:rPr>
      </w:pPr>
    </w:p>
    <w:p w14:paraId="0CFF1921" w14:textId="417F27D4" w:rsidR="00D95FC7" w:rsidRDefault="00D71306" w:rsidP="008E35F7">
      <w:pPr>
        <w:pStyle w:val="TtulodaCapa"/>
        <w:ind w:firstLine="0"/>
        <w:rPr>
          <w:rStyle w:val="SubTtulo-AutoreVersoChar"/>
          <w:b/>
        </w:rPr>
      </w:pPr>
      <w:r w:rsidRPr="00650FE8">
        <w:rPr>
          <w:rFonts w:ascii="Times New Roman" w:hAnsi="Calibri" w:cs="Calibri"/>
          <w:noProof/>
          <w:sz w:val="20"/>
          <w:lang w:val="pt-PT" w:eastAsia="pt-PT" w:bidi="pt-PT"/>
        </w:rPr>
        <w:lastRenderedPageBreak/>
        <mc:AlternateContent>
          <mc:Choice Requires="wps">
            <w:drawing>
              <wp:anchor distT="0" distB="0" distL="114300" distR="114300" simplePos="0" relativeHeight="251664384" behindDoc="0" locked="0" layoutInCell="1" allowOverlap="1" wp14:anchorId="61D8DE68" wp14:editId="2D1D0099">
                <wp:simplePos x="0" y="0"/>
                <wp:positionH relativeFrom="page">
                  <wp:posOffset>7213388</wp:posOffset>
                </wp:positionH>
                <wp:positionV relativeFrom="page">
                  <wp:posOffset>-1117812</wp:posOffset>
                </wp:positionV>
                <wp:extent cx="325120" cy="11826875"/>
                <wp:effectExtent l="0" t="0" r="0" b="3175"/>
                <wp:wrapNone/>
                <wp:docPr id="1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1826875"/>
                        </a:xfrm>
                        <a:custGeom>
                          <a:avLst/>
                          <a:gdLst>
                            <a:gd name="T0" fmla="+- 0 11890 11378"/>
                            <a:gd name="T1" fmla="*/ T0 w 512"/>
                            <a:gd name="T2" fmla="*/ 12 h 16786"/>
                            <a:gd name="T3" fmla="+- 0 11856 11378"/>
                            <a:gd name="T4" fmla="*/ T3 w 512"/>
                            <a:gd name="T5" fmla="*/ 12 h 16786"/>
                            <a:gd name="T6" fmla="+- 0 11856 11378"/>
                            <a:gd name="T7" fmla="*/ T6 w 512"/>
                            <a:gd name="T8" fmla="*/ 0 h 16786"/>
                            <a:gd name="T9" fmla="+- 0 11378 11378"/>
                            <a:gd name="T10" fmla="*/ T9 w 512"/>
                            <a:gd name="T11" fmla="*/ 0 h 16786"/>
                            <a:gd name="T12" fmla="+- 0 11378 11378"/>
                            <a:gd name="T13" fmla="*/ T12 w 512"/>
                            <a:gd name="T14" fmla="*/ 16764 h 16786"/>
                            <a:gd name="T15" fmla="+- 0 11856 11378"/>
                            <a:gd name="T16" fmla="*/ T15 w 512"/>
                            <a:gd name="T17" fmla="*/ 16764 h 16786"/>
                            <a:gd name="T18" fmla="+- 0 11856 11378"/>
                            <a:gd name="T19" fmla="*/ T18 w 512"/>
                            <a:gd name="T20" fmla="*/ 16786 h 16786"/>
                            <a:gd name="T21" fmla="+- 0 11890 11378"/>
                            <a:gd name="T22" fmla="*/ T21 w 512"/>
                            <a:gd name="T23" fmla="*/ 16786 h 16786"/>
                            <a:gd name="T24" fmla="+- 0 11890 11378"/>
                            <a:gd name="T25" fmla="*/ T24 w 512"/>
                            <a:gd name="T26" fmla="*/ 12 h 1678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512" h="16786">
                              <a:moveTo>
                                <a:pt x="512" y="12"/>
                              </a:moveTo>
                              <a:lnTo>
                                <a:pt x="478" y="12"/>
                              </a:lnTo>
                              <a:lnTo>
                                <a:pt x="478" y="0"/>
                              </a:lnTo>
                              <a:lnTo>
                                <a:pt x="0" y="0"/>
                              </a:lnTo>
                              <a:lnTo>
                                <a:pt x="0" y="16764"/>
                              </a:lnTo>
                              <a:lnTo>
                                <a:pt x="478" y="16764"/>
                              </a:lnTo>
                              <a:lnTo>
                                <a:pt x="478" y="16786"/>
                              </a:lnTo>
                              <a:lnTo>
                                <a:pt x="512" y="16786"/>
                              </a:lnTo>
                              <a:lnTo>
                                <a:pt x="51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1EE7222C">
              <v:shape id="Freeform 8" style="position:absolute;margin-left:568pt;margin-top:-88pt;width:25.6pt;height:931.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16786" o:spid="_x0000_s1026" fillcolor="#f06" stroked="f" path="m512,12r-34,l478,,,,,16764r478,l478,16786r34,l512,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" w14:anchorId="63EACDBD">
                <v:path arrowok="t" o:connecttype="custom" o:connectlocs="325120,8455;303530,8455;303530,0;0,0;0,11811375;303530,11811375;303530,11826875;325120,11826875;325120,8455" o:connectangles="0,0,0,0,0,0,0,0,0"/>
                <w10:wrap anchorx="page" anchory="page"/>
              </v:shape>
            </w:pict>
          </mc:Fallback>
        </mc:AlternateContent>
      </w:r>
      <w:r w:rsidRPr="00650FE8">
        <w:rPr>
          <w:rFonts w:ascii="Times New Roman" w:hAnsi="Calibri" w:cs="Calibri"/>
          <w:noProof/>
          <w:sz w:val="20"/>
          <w:lang w:val="pt-PT" w:eastAsia="pt-PT" w:bidi="pt-PT"/>
        </w:rPr>
        <mc:AlternateContent>
          <mc:Choice Requires="wps">
            <w:drawing>
              <wp:anchor distT="0" distB="0" distL="114300" distR="114300" simplePos="0" relativeHeight="251662336" behindDoc="0" locked="0" layoutInCell="1" allowOverlap="1" wp14:anchorId="6F95833B" wp14:editId="440C524D">
                <wp:simplePos x="0" y="0"/>
                <wp:positionH relativeFrom="page">
                  <wp:posOffset>4869</wp:posOffset>
                </wp:positionH>
                <wp:positionV relativeFrom="page">
                  <wp:posOffset>4868</wp:posOffset>
                </wp:positionV>
                <wp:extent cx="325120" cy="11826875"/>
                <wp:effectExtent l="0" t="0" r="0" b="3175"/>
                <wp:wrapNone/>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120" cy="11826875"/>
                        </a:xfrm>
                        <a:custGeom>
                          <a:avLst/>
                          <a:gdLst>
                            <a:gd name="T0" fmla="+- 0 11890 11378"/>
                            <a:gd name="T1" fmla="*/ T0 w 512"/>
                            <a:gd name="T2" fmla="*/ 12 h 16786"/>
                            <a:gd name="T3" fmla="+- 0 11856 11378"/>
                            <a:gd name="T4" fmla="*/ T3 w 512"/>
                            <a:gd name="T5" fmla="*/ 12 h 16786"/>
                            <a:gd name="T6" fmla="+- 0 11856 11378"/>
                            <a:gd name="T7" fmla="*/ T6 w 512"/>
                            <a:gd name="T8" fmla="*/ 0 h 16786"/>
                            <a:gd name="T9" fmla="+- 0 11378 11378"/>
                            <a:gd name="T10" fmla="*/ T9 w 512"/>
                            <a:gd name="T11" fmla="*/ 0 h 16786"/>
                            <a:gd name="T12" fmla="+- 0 11378 11378"/>
                            <a:gd name="T13" fmla="*/ T12 w 512"/>
                            <a:gd name="T14" fmla="*/ 16764 h 16786"/>
                            <a:gd name="T15" fmla="+- 0 11856 11378"/>
                            <a:gd name="T16" fmla="*/ T15 w 512"/>
                            <a:gd name="T17" fmla="*/ 16764 h 16786"/>
                            <a:gd name="T18" fmla="+- 0 11856 11378"/>
                            <a:gd name="T19" fmla="*/ T18 w 512"/>
                            <a:gd name="T20" fmla="*/ 16786 h 16786"/>
                            <a:gd name="T21" fmla="+- 0 11890 11378"/>
                            <a:gd name="T22" fmla="*/ T21 w 512"/>
                            <a:gd name="T23" fmla="*/ 16786 h 16786"/>
                            <a:gd name="T24" fmla="+- 0 11890 11378"/>
                            <a:gd name="T25" fmla="*/ T24 w 512"/>
                            <a:gd name="T26" fmla="*/ 12 h 16786"/>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Lst>
                          <a:rect l="0" t="0" r="r" b="b"/>
                          <a:pathLst>
                            <a:path w="512" h="16786">
                              <a:moveTo>
                                <a:pt x="512" y="12"/>
                              </a:moveTo>
                              <a:lnTo>
                                <a:pt x="478" y="12"/>
                              </a:lnTo>
                              <a:lnTo>
                                <a:pt x="478" y="0"/>
                              </a:lnTo>
                              <a:lnTo>
                                <a:pt x="0" y="0"/>
                              </a:lnTo>
                              <a:lnTo>
                                <a:pt x="0" y="16764"/>
                              </a:lnTo>
                              <a:lnTo>
                                <a:pt x="478" y="16764"/>
                              </a:lnTo>
                              <a:lnTo>
                                <a:pt x="478" y="16786"/>
                              </a:lnTo>
                              <a:lnTo>
                                <a:pt x="512" y="16786"/>
                              </a:lnTo>
                              <a:lnTo>
                                <a:pt x="512" y="12"/>
                              </a:lnTo>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0C19148C">
              <v:shape id="Freeform 8" style="position:absolute;margin-left:.4pt;margin-top:.4pt;width:25.6pt;height:931.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16786" o:spid="_x0000_s1026" fillcolor="#f06" stroked="f" path="m512,12r-34,l478,,,,,16764r478,l478,16786r34,l512,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" w14:anchorId="5AEBC8C0">
                <v:path arrowok="t" o:connecttype="custom" o:connectlocs="325120,8455;303530,8455;303530,0;0,0;0,11811375;303530,11811375;303530,11826875;325120,11826875;325120,8455" o:connectangles="0,0,0,0,0,0,0,0,0"/>
                <w10:wrap anchorx="page" anchory="page"/>
              </v:shape>
            </w:pict>
          </mc:Fallback>
        </mc:AlternateContent>
      </w:r>
      <w:r w:rsidR="00D95FC7">
        <w:rPr>
          <w:rStyle w:val="SubTtulo-AutoreVersoChar"/>
          <w:b/>
        </w:rPr>
        <w:t>INTEGRANTES</w:t>
      </w:r>
    </w:p>
    <w:tbl>
      <w:tblPr>
        <w:tblW w:w="8352"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79"/>
        <w:gridCol w:w="5773"/>
      </w:tblGrid>
      <w:tr w:rsidR="008E35F7" w:rsidRPr="00D95FC7" w14:paraId="78A12599" w14:textId="77777777" w:rsidTr="008E35F7">
        <w:trPr>
          <w:trHeight w:val="302"/>
        </w:trPr>
        <w:tc>
          <w:tcPr>
            <w:tcW w:w="2579" w:type="dxa"/>
            <w:shd w:val="clear" w:color="auto" w:fill="auto"/>
            <w:noWrap/>
            <w:vAlign w:val="bottom"/>
          </w:tcPr>
          <w:p w14:paraId="199A8A4B" w14:textId="77777777" w:rsidR="008E35F7" w:rsidRPr="008E35F7" w:rsidRDefault="008E35F7" w:rsidP="008E35F7">
            <w:pPr>
              <w:spacing w:after="0" w:line="240" w:lineRule="auto"/>
              <w:ind w:firstLine="0"/>
              <w:jc w:val="center"/>
              <w:rPr>
                <w:rFonts w:eastAsia="Times New Roman" w:cs="Arial"/>
                <w:b/>
                <w:bCs/>
                <w:color w:val="000000"/>
                <w:sz w:val="22"/>
                <w:lang w:eastAsia="pt-BR"/>
              </w:rPr>
            </w:pPr>
            <w:r w:rsidRPr="008E35F7">
              <w:rPr>
                <w:rFonts w:eastAsia="Times New Roman" w:cs="Arial"/>
                <w:b/>
                <w:bCs/>
                <w:color w:val="000000"/>
                <w:sz w:val="22"/>
                <w:lang w:eastAsia="pt-BR"/>
              </w:rPr>
              <w:t>RM</w:t>
            </w:r>
          </w:p>
          <w:p w14:paraId="355526CA" w14:textId="37607A81" w:rsidR="008E35F7" w:rsidRPr="008E35F7" w:rsidRDefault="008E35F7" w:rsidP="008E35F7">
            <w:pPr>
              <w:spacing w:after="0" w:line="240" w:lineRule="auto"/>
              <w:ind w:firstLine="0"/>
              <w:jc w:val="center"/>
              <w:rPr>
                <w:rFonts w:ascii="Calibri" w:eastAsia="Times New Roman" w:hAnsi="Calibri" w:cs="Calibri"/>
                <w:b/>
                <w:bCs/>
                <w:color w:val="000000"/>
                <w:sz w:val="22"/>
                <w:lang w:eastAsia="pt-BR"/>
              </w:rPr>
            </w:pPr>
            <w:r w:rsidRPr="008E35F7">
              <w:rPr>
                <w:rFonts w:cs="Arial"/>
                <w:b/>
                <w:bCs/>
                <w:sz w:val="18"/>
                <w:szCs w:val="18"/>
                <w:lang w:eastAsia="pt-BR"/>
              </w:rPr>
              <w:t>(SOMENTE NÚMEROS)</w:t>
            </w:r>
          </w:p>
        </w:tc>
        <w:tc>
          <w:tcPr>
            <w:tcW w:w="5773" w:type="dxa"/>
            <w:shd w:val="clear" w:color="auto" w:fill="auto"/>
            <w:noWrap/>
            <w:vAlign w:val="bottom"/>
          </w:tcPr>
          <w:p w14:paraId="28A9692F" w14:textId="77777777" w:rsidR="008E35F7" w:rsidRPr="008E35F7" w:rsidRDefault="008E35F7" w:rsidP="008E35F7">
            <w:pPr>
              <w:spacing w:after="0" w:line="240" w:lineRule="auto"/>
              <w:ind w:firstLine="0"/>
              <w:jc w:val="center"/>
              <w:rPr>
                <w:rFonts w:eastAsia="Times New Roman" w:cs="Arial"/>
                <w:b/>
                <w:bCs/>
                <w:color w:val="000000"/>
                <w:sz w:val="22"/>
                <w:lang w:eastAsia="pt-BR"/>
              </w:rPr>
            </w:pPr>
            <w:r w:rsidRPr="008E35F7">
              <w:rPr>
                <w:rFonts w:eastAsia="Times New Roman" w:cs="Arial"/>
                <w:b/>
                <w:bCs/>
                <w:color w:val="000000"/>
                <w:sz w:val="22"/>
                <w:lang w:eastAsia="pt-BR"/>
              </w:rPr>
              <w:t>NOME COMPLEMENTO</w:t>
            </w:r>
          </w:p>
          <w:p w14:paraId="1EBDF65E" w14:textId="0634EC78" w:rsidR="008E35F7" w:rsidRPr="008E35F7" w:rsidRDefault="008E35F7" w:rsidP="008E35F7">
            <w:pPr>
              <w:spacing w:after="0" w:line="240" w:lineRule="auto"/>
              <w:ind w:firstLine="0"/>
              <w:jc w:val="center"/>
              <w:rPr>
                <w:rFonts w:ascii="Calibri" w:eastAsia="Times New Roman" w:hAnsi="Calibri" w:cs="Calibri"/>
                <w:b/>
                <w:bCs/>
                <w:color w:val="000000"/>
                <w:sz w:val="22"/>
                <w:lang w:eastAsia="pt-BR"/>
              </w:rPr>
            </w:pPr>
            <w:r w:rsidRPr="008E35F7">
              <w:rPr>
                <w:rFonts w:eastAsia="Times New Roman" w:cs="Arial"/>
                <w:b/>
                <w:bCs/>
                <w:color w:val="000000"/>
                <w:sz w:val="18"/>
                <w:szCs w:val="18"/>
                <w:lang w:eastAsia="pt-BR"/>
              </w:rPr>
              <w:t>(SEM ABREVIAR)</w:t>
            </w:r>
          </w:p>
        </w:tc>
      </w:tr>
      <w:tr w:rsidR="008E35F7" w:rsidRPr="00D95FC7" w14:paraId="52EA65DC" w14:textId="77777777" w:rsidTr="008E35F7">
        <w:trPr>
          <w:trHeight w:val="302"/>
        </w:trPr>
        <w:tc>
          <w:tcPr>
            <w:tcW w:w="2579" w:type="dxa"/>
            <w:shd w:val="clear" w:color="auto" w:fill="auto"/>
            <w:noWrap/>
            <w:vAlign w:val="bottom"/>
          </w:tcPr>
          <w:p w14:paraId="681E6C1E" w14:textId="34384A7A"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94376</w:t>
            </w:r>
          </w:p>
        </w:tc>
        <w:tc>
          <w:tcPr>
            <w:tcW w:w="5773" w:type="dxa"/>
            <w:shd w:val="clear" w:color="auto" w:fill="auto"/>
            <w:noWrap/>
            <w:vAlign w:val="bottom"/>
          </w:tcPr>
          <w:p w14:paraId="7226BB3F" w14:textId="45C28128"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Eric Dowsley Figueira</w:t>
            </w:r>
          </w:p>
        </w:tc>
      </w:tr>
      <w:tr w:rsidR="008E35F7" w:rsidRPr="00D95FC7" w14:paraId="2C4BEE18" w14:textId="77777777" w:rsidTr="008E35F7">
        <w:trPr>
          <w:trHeight w:val="302"/>
        </w:trPr>
        <w:tc>
          <w:tcPr>
            <w:tcW w:w="2579" w:type="dxa"/>
            <w:shd w:val="clear" w:color="auto" w:fill="auto"/>
            <w:noWrap/>
            <w:vAlign w:val="bottom"/>
          </w:tcPr>
          <w:p w14:paraId="54BC33A9" w14:textId="506FCA60"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95909</w:t>
            </w:r>
          </w:p>
        </w:tc>
        <w:tc>
          <w:tcPr>
            <w:tcW w:w="5773" w:type="dxa"/>
            <w:shd w:val="clear" w:color="auto" w:fill="auto"/>
            <w:noWrap/>
            <w:vAlign w:val="bottom"/>
          </w:tcPr>
          <w:p w14:paraId="5316C9E3" w14:textId="1D64E269"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Gustavo Alves Rocha Gadini</w:t>
            </w:r>
          </w:p>
        </w:tc>
      </w:tr>
      <w:tr w:rsidR="008E35F7" w:rsidRPr="00D95FC7" w14:paraId="0F5AB8A3" w14:textId="77777777" w:rsidTr="008E35F7">
        <w:trPr>
          <w:trHeight w:val="302"/>
        </w:trPr>
        <w:tc>
          <w:tcPr>
            <w:tcW w:w="2579" w:type="dxa"/>
            <w:shd w:val="clear" w:color="auto" w:fill="auto"/>
            <w:noWrap/>
            <w:vAlign w:val="bottom"/>
          </w:tcPr>
          <w:p w14:paraId="5974B965" w14:textId="3BFFF7C2"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94734</w:t>
            </w:r>
          </w:p>
        </w:tc>
        <w:tc>
          <w:tcPr>
            <w:tcW w:w="5773" w:type="dxa"/>
            <w:shd w:val="clear" w:color="auto" w:fill="auto"/>
            <w:noWrap/>
            <w:vAlign w:val="bottom"/>
          </w:tcPr>
          <w:p w14:paraId="6DF94862" w14:textId="2A7E8383"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Kaue Cesar Santana</w:t>
            </w:r>
          </w:p>
        </w:tc>
      </w:tr>
      <w:tr w:rsidR="008E35F7" w:rsidRPr="00D95FC7" w14:paraId="27692502" w14:textId="77777777" w:rsidTr="008E35F7">
        <w:trPr>
          <w:trHeight w:val="302"/>
        </w:trPr>
        <w:tc>
          <w:tcPr>
            <w:tcW w:w="2579" w:type="dxa"/>
            <w:shd w:val="clear" w:color="auto" w:fill="auto"/>
            <w:noWrap/>
            <w:vAlign w:val="bottom"/>
          </w:tcPr>
          <w:p w14:paraId="349A782A" w14:textId="473B2954"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94856</w:t>
            </w:r>
          </w:p>
        </w:tc>
        <w:tc>
          <w:tcPr>
            <w:tcW w:w="5773" w:type="dxa"/>
            <w:shd w:val="clear" w:color="auto" w:fill="auto"/>
            <w:noWrap/>
            <w:vAlign w:val="bottom"/>
          </w:tcPr>
          <w:p w14:paraId="2500B694" w14:textId="2C8954AF"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Rafael Doria Marques</w:t>
            </w:r>
          </w:p>
        </w:tc>
      </w:tr>
      <w:tr w:rsidR="008E35F7" w:rsidRPr="00D95FC7" w14:paraId="38798240" w14:textId="77777777" w:rsidTr="008E35F7">
        <w:trPr>
          <w:trHeight w:val="302"/>
        </w:trPr>
        <w:tc>
          <w:tcPr>
            <w:tcW w:w="2579" w:type="dxa"/>
            <w:shd w:val="clear" w:color="auto" w:fill="auto"/>
            <w:noWrap/>
            <w:vAlign w:val="bottom"/>
          </w:tcPr>
          <w:p w14:paraId="68FA8E01" w14:textId="23274A80"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96301</w:t>
            </w:r>
          </w:p>
        </w:tc>
        <w:tc>
          <w:tcPr>
            <w:tcW w:w="5773" w:type="dxa"/>
            <w:shd w:val="clear" w:color="auto" w:fill="auto"/>
            <w:noWrap/>
            <w:vAlign w:val="bottom"/>
          </w:tcPr>
          <w:p w14:paraId="6F26A449" w14:textId="1CCFD3FD" w:rsidR="008E35F7" w:rsidRPr="00D95FC7" w:rsidRDefault="00CE50E4" w:rsidP="00D95FC7">
            <w:pPr>
              <w:spacing w:after="0" w:line="240" w:lineRule="auto"/>
              <w:ind w:firstLine="0"/>
              <w:jc w:val="center"/>
              <w:rPr>
                <w:rFonts w:ascii="Calibri" w:eastAsia="Times New Roman" w:hAnsi="Calibri" w:cs="Calibri"/>
                <w:b/>
                <w:bCs/>
                <w:color w:val="000000"/>
                <w:sz w:val="22"/>
                <w:lang w:eastAsia="pt-BR"/>
              </w:rPr>
            </w:pPr>
            <w:r>
              <w:rPr>
                <w:rFonts w:ascii="Calibri" w:eastAsia="Times New Roman" w:hAnsi="Calibri" w:cs="Calibri"/>
                <w:b/>
                <w:bCs/>
                <w:color w:val="000000"/>
                <w:sz w:val="22"/>
                <w:lang w:eastAsia="pt-BR"/>
              </w:rPr>
              <w:t>Vitor Santos Alves</w:t>
            </w:r>
          </w:p>
        </w:tc>
      </w:tr>
      <w:tr w:rsidR="008E35F7" w:rsidRPr="00D95FC7" w14:paraId="4A24BF19" w14:textId="77777777" w:rsidTr="008E35F7">
        <w:trPr>
          <w:trHeight w:val="302"/>
        </w:trPr>
        <w:tc>
          <w:tcPr>
            <w:tcW w:w="2579" w:type="dxa"/>
            <w:shd w:val="clear" w:color="auto" w:fill="auto"/>
            <w:noWrap/>
            <w:vAlign w:val="bottom"/>
          </w:tcPr>
          <w:p w14:paraId="606ED84D"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c>
          <w:tcPr>
            <w:tcW w:w="5773" w:type="dxa"/>
            <w:shd w:val="clear" w:color="auto" w:fill="auto"/>
            <w:noWrap/>
            <w:vAlign w:val="bottom"/>
          </w:tcPr>
          <w:p w14:paraId="176CF5F7"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r>
      <w:tr w:rsidR="008E35F7" w:rsidRPr="00D95FC7" w14:paraId="14ADDF5B" w14:textId="77777777" w:rsidTr="008E35F7">
        <w:trPr>
          <w:trHeight w:val="302"/>
        </w:trPr>
        <w:tc>
          <w:tcPr>
            <w:tcW w:w="2579" w:type="dxa"/>
            <w:shd w:val="clear" w:color="auto" w:fill="auto"/>
            <w:noWrap/>
            <w:vAlign w:val="bottom"/>
          </w:tcPr>
          <w:p w14:paraId="77EA0F5D"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c>
          <w:tcPr>
            <w:tcW w:w="5773" w:type="dxa"/>
            <w:shd w:val="clear" w:color="auto" w:fill="auto"/>
            <w:noWrap/>
            <w:vAlign w:val="bottom"/>
          </w:tcPr>
          <w:p w14:paraId="695C4AC9"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r>
      <w:tr w:rsidR="008E35F7" w:rsidRPr="00D95FC7" w14:paraId="32CF3AF4" w14:textId="77777777" w:rsidTr="008E35F7">
        <w:trPr>
          <w:trHeight w:val="302"/>
        </w:trPr>
        <w:tc>
          <w:tcPr>
            <w:tcW w:w="2579" w:type="dxa"/>
            <w:shd w:val="clear" w:color="auto" w:fill="auto"/>
            <w:noWrap/>
            <w:vAlign w:val="bottom"/>
          </w:tcPr>
          <w:p w14:paraId="09C52E24"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c>
          <w:tcPr>
            <w:tcW w:w="5773" w:type="dxa"/>
            <w:shd w:val="clear" w:color="auto" w:fill="auto"/>
            <w:noWrap/>
            <w:vAlign w:val="bottom"/>
          </w:tcPr>
          <w:p w14:paraId="6C87DA51" w14:textId="77777777" w:rsidR="008E35F7" w:rsidRPr="00D95FC7" w:rsidRDefault="008E35F7" w:rsidP="00D95FC7">
            <w:pPr>
              <w:spacing w:after="0" w:line="240" w:lineRule="auto"/>
              <w:ind w:firstLine="0"/>
              <w:jc w:val="center"/>
              <w:rPr>
                <w:rFonts w:ascii="Calibri" w:eastAsia="Times New Roman" w:hAnsi="Calibri" w:cs="Calibri"/>
                <w:b/>
                <w:bCs/>
                <w:color w:val="000000"/>
                <w:sz w:val="22"/>
                <w:lang w:eastAsia="pt-BR"/>
              </w:rPr>
            </w:pPr>
          </w:p>
        </w:tc>
      </w:tr>
    </w:tbl>
    <w:p w14:paraId="60528C75" w14:textId="0C53FC34" w:rsidR="00D95FC7" w:rsidRPr="00987BE0" w:rsidRDefault="00D95FC7" w:rsidP="008E35F7">
      <w:pPr>
        <w:pStyle w:val="SubTtulo-AutoreVerso"/>
        <w:rPr>
          <w:rStyle w:val="SubTtulo-AutoreVersoChar"/>
          <w:b/>
        </w:rPr>
      </w:pPr>
    </w:p>
    <w:p w14:paraId="120712C3" w14:textId="673C25A4" w:rsidR="00987BE0" w:rsidRDefault="00987BE0" w:rsidP="00987BE0">
      <w:pPr>
        <w:spacing w:after="160" w:line="259" w:lineRule="auto"/>
        <w:ind w:firstLine="0"/>
        <w:jc w:val="left"/>
      </w:pPr>
      <w:r>
        <w:br w:type="page"/>
      </w:r>
    </w:p>
    <w:p w14:paraId="2223ABAB" w14:textId="77777777" w:rsidR="00A36C8B" w:rsidRDefault="00A36C8B" w:rsidP="00C74581">
      <w:pPr>
        <w:pStyle w:val="Ttulo-Sumrios"/>
        <w:sectPr w:rsidR="00A36C8B" w:rsidSect="004F1D41">
          <w:headerReference w:type="default" r:id="rId12"/>
          <w:headerReference w:type="first" r:id="rId13"/>
          <w:pgSz w:w="11906" w:h="16838" w:code="9"/>
          <w:pgMar w:top="1701" w:right="1134" w:bottom="1134" w:left="1701" w:header="709" w:footer="709" w:gutter="0"/>
          <w:cols w:space="708"/>
          <w:titlePg/>
          <w:docGrid w:linePitch="360"/>
        </w:sectPr>
      </w:pPr>
    </w:p>
    <w:p w14:paraId="579330D9" w14:textId="77777777" w:rsidR="00A36C8B" w:rsidRPr="002E35AE" w:rsidRDefault="00A36C8B" w:rsidP="002E35AE">
      <w:pPr>
        <w:pStyle w:val="Comandodeprompt"/>
        <w:framePr w:wrap="around"/>
        <w:sectPr w:rsidR="00A36C8B" w:rsidRPr="002E35AE" w:rsidSect="00A36C8B">
          <w:headerReference w:type="first" r:id="rId14"/>
          <w:pgSz w:w="11906" w:h="16838" w:code="9"/>
          <w:pgMar w:top="1701" w:right="1134" w:bottom="1134" w:left="1701" w:header="709" w:footer="709" w:gutter="0"/>
          <w:cols w:space="708"/>
          <w:titlePg/>
          <w:docGrid w:linePitch="360"/>
        </w:sectPr>
      </w:pPr>
    </w:p>
    <w:p w14:paraId="44C5DFFB" w14:textId="77777777" w:rsidR="00987BE0" w:rsidRPr="004A05C4" w:rsidRDefault="00987BE0" w:rsidP="00C74581">
      <w:pPr>
        <w:pStyle w:val="Ttulo-Sumrios"/>
      </w:pPr>
      <w:r w:rsidRPr="00C74581">
        <w:lastRenderedPageBreak/>
        <w:t>Sumário</w:t>
      </w:r>
    </w:p>
    <w:p w14:paraId="602AC907" w14:textId="707CC871" w:rsidR="00CD7B96" w:rsidRDefault="00987BE0">
      <w:pPr>
        <w:pStyle w:val="Sumrio1"/>
        <w:rPr>
          <w:rFonts w:asciiTheme="minorHAnsi" w:eastAsiaTheme="minorEastAsia" w:hAnsiTheme="minorHAnsi" w:cstheme="minorBidi"/>
          <w:caps w:val="0"/>
          <w:sz w:val="22"/>
          <w:lang w:eastAsia="pt-BR"/>
        </w:rPr>
      </w:pPr>
      <w:r w:rsidRPr="00DD4AD9">
        <w:rPr>
          <w:rFonts w:cs="Arial"/>
          <w:caps w:val="0"/>
        </w:rPr>
        <w:fldChar w:fldCharType="begin"/>
      </w:r>
      <w:r w:rsidRPr="00DD4AD9">
        <w:rPr>
          <w:rFonts w:cs="Arial"/>
          <w:caps w:val="0"/>
        </w:rPr>
        <w:instrText xml:space="preserve"> TOC \o "1-3" \h \z \u </w:instrText>
      </w:r>
      <w:r w:rsidRPr="00DD4AD9">
        <w:rPr>
          <w:rFonts w:cs="Arial"/>
          <w:caps w:val="0"/>
        </w:rPr>
        <w:fldChar w:fldCharType="separate"/>
      </w:r>
      <w:hyperlink w:anchor="_Toc71710953" w:history="1">
        <w:r w:rsidR="00CD7B96" w:rsidRPr="002A4150">
          <w:rPr>
            <w:rStyle w:val="Hyperlink"/>
            <w:rFonts w:cs="Arial"/>
          </w:rPr>
          <w:t>1 – Descrição do Projeto e Regras de Negócio</w:t>
        </w:r>
        <w:r w:rsidR="00CD7B96">
          <w:rPr>
            <w:webHidden/>
          </w:rPr>
          <w:tab/>
        </w:r>
        <w:r w:rsidR="00CD7B96">
          <w:rPr>
            <w:webHidden/>
          </w:rPr>
          <w:fldChar w:fldCharType="begin"/>
        </w:r>
        <w:r w:rsidR="00CD7B96">
          <w:rPr>
            <w:webHidden/>
          </w:rPr>
          <w:instrText xml:space="preserve"> PAGEREF _Toc71710953 \h </w:instrText>
        </w:r>
        <w:r w:rsidR="00CD7B96">
          <w:rPr>
            <w:webHidden/>
          </w:rPr>
        </w:r>
        <w:r w:rsidR="00CD7B96">
          <w:rPr>
            <w:webHidden/>
          </w:rPr>
          <w:fldChar w:fldCharType="separate"/>
        </w:r>
        <w:r w:rsidR="00CD7B96">
          <w:rPr>
            <w:webHidden/>
          </w:rPr>
          <w:t>5</w:t>
        </w:r>
        <w:r w:rsidR="00CD7B96">
          <w:rPr>
            <w:webHidden/>
          </w:rPr>
          <w:fldChar w:fldCharType="end"/>
        </w:r>
      </w:hyperlink>
    </w:p>
    <w:p w14:paraId="646F0501" w14:textId="443482CE" w:rsidR="00CD7B96" w:rsidRDefault="00000000">
      <w:pPr>
        <w:pStyle w:val="Sumrio2"/>
        <w:rPr>
          <w:rFonts w:asciiTheme="minorHAnsi" w:eastAsiaTheme="minorEastAsia" w:hAnsiTheme="minorHAnsi" w:cstheme="minorBidi"/>
          <w:noProof/>
          <w:sz w:val="22"/>
          <w:lang w:eastAsia="pt-BR"/>
        </w:rPr>
      </w:pPr>
      <w:hyperlink w:anchor="_Toc71710954" w:history="1">
        <w:r w:rsidR="00CD7B96" w:rsidRPr="002A4150">
          <w:rPr>
            <w:rStyle w:val="Hyperlink"/>
            <w:noProof/>
          </w:rPr>
          <w:t>2 – Dicionário de Dados</w:t>
        </w:r>
        <w:r w:rsidR="00CD7B96">
          <w:rPr>
            <w:noProof/>
            <w:webHidden/>
          </w:rPr>
          <w:tab/>
        </w:r>
        <w:r w:rsidR="00CD7B96">
          <w:rPr>
            <w:noProof/>
            <w:webHidden/>
          </w:rPr>
          <w:fldChar w:fldCharType="begin"/>
        </w:r>
        <w:r w:rsidR="00CD7B96">
          <w:rPr>
            <w:noProof/>
            <w:webHidden/>
          </w:rPr>
          <w:instrText xml:space="preserve"> PAGEREF _Toc71710954 \h </w:instrText>
        </w:r>
        <w:r w:rsidR="00CD7B96">
          <w:rPr>
            <w:noProof/>
            <w:webHidden/>
          </w:rPr>
        </w:r>
        <w:r w:rsidR="00CD7B96">
          <w:rPr>
            <w:noProof/>
            <w:webHidden/>
          </w:rPr>
          <w:fldChar w:fldCharType="separate"/>
        </w:r>
        <w:r w:rsidR="00CD7B96">
          <w:rPr>
            <w:noProof/>
            <w:webHidden/>
          </w:rPr>
          <w:t>6</w:t>
        </w:r>
        <w:r w:rsidR="00CD7B96">
          <w:rPr>
            <w:noProof/>
            <w:webHidden/>
          </w:rPr>
          <w:fldChar w:fldCharType="end"/>
        </w:r>
      </w:hyperlink>
    </w:p>
    <w:p w14:paraId="121FF40C" w14:textId="6D03BC27" w:rsidR="00CD7B96" w:rsidRDefault="00000000">
      <w:pPr>
        <w:pStyle w:val="Sumrio2"/>
        <w:rPr>
          <w:rFonts w:asciiTheme="minorHAnsi" w:eastAsiaTheme="minorEastAsia" w:hAnsiTheme="minorHAnsi" w:cstheme="minorBidi"/>
          <w:noProof/>
          <w:sz w:val="22"/>
          <w:lang w:eastAsia="pt-BR"/>
        </w:rPr>
      </w:pPr>
      <w:hyperlink w:anchor="_Toc71710955" w:history="1">
        <w:r w:rsidR="00CD7B96" w:rsidRPr="002A4150">
          <w:rPr>
            <w:rStyle w:val="Hyperlink"/>
            <w:noProof/>
          </w:rPr>
          <w:t>3 – Projeto Lógico do Banco de Dados</w:t>
        </w:r>
        <w:r w:rsidR="00CD7B96">
          <w:rPr>
            <w:noProof/>
            <w:webHidden/>
          </w:rPr>
          <w:tab/>
        </w:r>
        <w:r w:rsidR="00CD7B96">
          <w:rPr>
            <w:noProof/>
            <w:webHidden/>
          </w:rPr>
          <w:fldChar w:fldCharType="begin"/>
        </w:r>
        <w:r w:rsidR="00CD7B96">
          <w:rPr>
            <w:noProof/>
            <w:webHidden/>
          </w:rPr>
          <w:instrText xml:space="preserve"> PAGEREF _Toc71710955 \h </w:instrText>
        </w:r>
        <w:r w:rsidR="00CD7B96">
          <w:rPr>
            <w:noProof/>
            <w:webHidden/>
          </w:rPr>
        </w:r>
        <w:r w:rsidR="00CD7B96">
          <w:rPr>
            <w:noProof/>
            <w:webHidden/>
          </w:rPr>
          <w:fldChar w:fldCharType="separate"/>
        </w:r>
        <w:r w:rsidR="00CD7B96">
          <w:rPr>
            <w:noProof/>
            <w:webHidden/>
          </w:rPr>
          <w:t>7</w:t>
        </w:r>
        <w:r w:rsidR="00CD7B96">
          <w:rPr>
            <w:noProof/>
            <w:webHidden/>
          </w:rPr>
          <w:fldChar w:fldCharType="end"/>
        </w:r>
      </w:hyperlink>
    </w:p>
    <w:p w14:paraId="558A834D" w14:textId="6EE22D6C" w:rsidR="00987BE0" w:rsidRPr="004A05C4" w:rsidRDefault="00987BE0" w:rsidP="008E35F7">
      <w:pPr>
        <w:tabs>
          <w:tab w:val="left" w:leader="dot" w:pos="8789"/>
        </w:tabs>
        <w:spacing w:after="0" w:line="240" w:lineRule="auto"/>
        <w:ind w:hanging="142"/>
        <w:rPr>
          <w:rFonts w:cs="Arial"/>
        </w:rPr>
      </w:pPr>
      <w:r w:rsidRPr="00DD4AD9">
        <w:rPr>
          <w:rFonts w:cs="Arial"/>
        </w:rPr>
        <w:fldChar w:fldCharType="end"/>
      </w:r>
    </w:p>
    <w:p w14:paraId="1CD45224" w14:textId="3024690B" w:rsidR="00B92022" w:rsidRPr="00384DEE" w:rsidRDefault="00D95FC7" w:rsidP="00DD4AD9">
      <w:pPr>
        <w:pStyle w:val="Ttulo1"/>
        <w:rPr>
          <w:rFonts w:cs="Arial"/>
          <w:caps/>
          <w:color w:val="0D0D0D" w:themeColor="text1" w:themeTint="F2"/>
        </w:rPr>
      </w:pPr>
      <w:bookmarkStart w:id="2" w:name="_Toc71710953"/>
      <w:r w:rsidRPr="004A05C4">
        <w:rPr>
          <w:rFonts w:cs="Arial"/>
          <w:color w:val="000000" w:themeColor="text1"/>
        </w:rPr>
        <w:lastRenderedPageBreak/>
        <w:t>1</w:t>
      </w:r>
      <w:r w:rsidR="00D71306" w:rsidRPr="004A05C4">
        <w:rPr>
          <w:rFonts w:cs="Arial"/>
          <w:color w:val="000000" w:themeColor="text1"/>
        </w:rPr>
        <w:t xml:space="preserve"> </w:t>
      </w:r>
      <w:r w:rsidR="00D71306" w:rsidRPr="00384DEE">
        <w:rPr>
          <w:rFonts w:cs="Arial"/>
          <w:color w:val="0D0D0D" w:themeColor="text1" w:themeTint="F2"/>
        </w:rPr>
        <w:t xml:space="preserve">– </w:t>
      </w:r>
      <w:r w:rsidR="004A05C4" w:rsidRPr="00384DEE">
        <w:rPr>
          <w:rFonts w:cs="Arial"/>
          <w:color w:val="0D0D0D" w:themeColor="text1" w:themeTint="F2"/>
        </w:rPr>
        <w:t>Descrição do Projeto e Regras de Negócio</w:t>
      </w:r>
      <w:bookmarkEnd w:id="2"/>
    </w:p>
    <w:p w14:paraId="2E4CA20A" w14:textId="57CD8B41" w:rsidR="008E35F7" w:rsidRPr="002A7E22" w:rsidRDefault="00384DEE" w:rsidP="00C74581">
      <w:pPr>
        <w:pStyle w:val="Ttulo-Sumrios"/>
        <w:rPr>
          <w:rStyle w:val="Forte"/>
          <w:color w:val="FF0000"/>
        </w:rPr>
      </w:pPr>
      <w:r w:rsidRPr="00384DEE">
        <w:rPr>
          <w:rStyle w:val="Forte"/>
          <w:caps/>
          <w:color w:val="FF0000"/>
        </w:rPr>
        <w:tab/>
      </w:r>
      <w:r w:rsidR="002A7E22">
        <w:rPr>
          <w:rStyle w:val="Forte"/>
          <w:color w:val="FF0000"/>
        </w:rPr>
        <w:t>Nosso objetivo com o projeto é criar um software que colete e gerencie dados ESG</w:t>
      </w:r>
      <w:r w:rsidR="000C7850">
        <w:rPr>
          <w:rStyle w:val="Forte"/>
          <w:color w:val="FF0000"/>
        </w:rPr>
        <w:t xml:space="preserve"> de qualquer empresa</w:t>
      </w:r>
      <w:r w:rsidR="002A7E22">
        <w:rPr>
          <w:rStyle w:val="Forte"/>
          <w:color w:val="FF0000"/>
        </w:rPr>
        <w:t xml:space="preserve"> e que resolva o problema de gerenciamento de sugestões, reclamações, dúvidas  etc, vindos das redes sociais da Kraft Heinz. </w:t>
      </w:r>
    </w:p>
    <w:p w14:paraId="705255FA" w14:textId="47E50C11" w:rsidR="008E35F7" w:rsidRPr="00384DEE" w:rsidRDefault="008E35F7" w:rsidP="00C74581">
      <w:pPr>
        <w:pStyle w:val="Ttulo-Sumrios"/>
        <w:rPr>
          <w:rStyle w:val="Forte"/>
          <w:caps/>
          <w:color w:val="FF0000"/>
        </w:rPr>
      </w:pPr>
      <w:r w:rsidRPr="00384DEE">
        <w:rPr>
          <w:rStyle w:val="Forte"/>
          <w:color w:val="FF0000"/>
        </w:rPr>
        <w:tab/>
      </w:r>
      <w:r w:rsidR="002A7E22">
        <w:rPr>
          <w:rStyle w:val="Forte"/>
          <w:color w:val="FF0000"/>
        </w:rPr>
        <w:t>Para isso resolvemos criar uma entidade de consumidores, uma de feedback e uma de tipo de feedback, essas entidades representam os clientes que adicionam um feedback dos produtos ou serviços da Kraft Heinz, ou seja, um consumidor adiciona um feedback que pode ser do tipo reclamação, sugestão, dúvida ou crítica.</w:t>
      </w:r>
    </w:p>
    <w:p w14:paraId="623AE230" w14:textId="4A1072EE" w:rsidR="00382C74" w:rsidRPr="00382C74" w:rsidRDefault="008E35F7" w:rsidP="00C74581">
      <w:pPr>
        <w:pStyle w:val="Ttulo-Sumrios"/>
        <w:rPr>
          <w:rStyle w:val="Forte"/>
          <w:color w:val="FF0000"/>
        </w:rPr>
      </w:pPr>
      <w:r w:rsidRPr="00384DEE">
        <w:rPr>
          <w:rStyle w:val="Forte"/>
          <w:color w:val="FF0000"/>
        </w:rPr>
        <w:tab/>
        <w:t>P</w:t>
      </w:r>
      <w:r w:rsidR="002A7E22">
        <w:rPr>
          <w:rStyle w:val="Forte"/>
          <w:color w:val="FF0000"/>
        </w:rPr>
        <w:t xml:space="preserve">ara </w:t>
      </w:r>
      <w:r w:rsidR="000C7850">
        <w:rPr>
          <w:rStyle w:val="Forte"/>
          <w:color w:val="FF0000"/>
        </w:rPr>
        <w:t>cada feedback pode-se ter uma ação da empresa, logo criamos uma entidade de ação que reflete as ações tomadas com base no feedback e também ações gerais de uma empresa, como aumentar o investimento em marketing, criar uma nova unidade, etc.</w:t>
      </w:r>
      <w:r w:rsidR="00382C74">
        <w:rPr>
          <w:rStyle w:val="Forte"/>
          <w:color w:val="FF0000"/>
        </w:rPr>
        <w:t xml:space="preserve"> Cada ação será cadastrada por um funcionário encarregado ou resp</w:t>
      </w:r>
      <w:r w:rsidR="00B12901">
        <w:rPr>
          <w:rStyle w:val="Forte"/>
          <w:color w:val="FF0000"/>
        </w:rPr>
        <w:t>o</w:t>
      </w:r>
      <w:r w:rsidR="00382C74">
        <w:rPr>
          <w:rStyle w:val="Forte"/>
          <w:color w:val="FF0000"/>
        </w:rPr>
        <w:t>nsável pela administração da realização d</w:t>
      </w:r>
      <w:r w:rsidR="00720306">
        <w:rPr>
          <w:rStyle w:val="Forte"/>
          <w:color w:val="FF0000"/>
        </w:rPr>
        <w:t>a mesma</w:t>
      </w:r>
      <w:r w:rsidR="00382C74">
        <w:rPr>
          <w:rStyle w:val="Forte"/>
          <w:color w:val="FF0000"/>
        </w:rPr>
        <w:t xml:space="preserve"> e cada ação pode possuir um ou mais riscos, logo teremos também uma entidade de funcionário e riscos.</w:t>
      </w:r>
    </w:p>
    <w:p w14:paraId="42678593" w14:textId="588FE45E" w:rsidR="008E35F7" w:rsidRDefault="008E35F7" w:rsidP="00C74581">
      <w:pPr>
        <w:pStyle w:val="Ttulo-Sumrios"/>
        <w:rPr>
          <w:rStyle w:val="Forte"/>
          <w:color w:val="FF0000"/>
        </w:rPr>
      </w:pPr>
      <w:r w:rsidRPr="00384DEE">
        <w:rPr>
          <w:rStyle w:val="Forte"/>
          <w:color w:val="FF0000"/>
        </w:rPr>
        <w:tab/>
      </w:r>
      <w:r w:rsidR="00382C74">
        <w:rPr>
          <w:rStyle w:val="Forte"/>
          <w:color w:val="FF0000"/>
        </w:rPr>
        <w:t>Um funcionário da empresa pode também cadastrar uma meta, com o intuito de melhorar a eficiência e mostrar relatórios de metas concluídas em um período de tempo, visando esse gerenciamento de metas, criamos uma entidade Meta.</w:t>
      </w:r>
      <w:r w:rsidR="00134FE1">
        <w:rPr>
          <w:rStyle w:val="Forte"/>
          <w:color w:val="FF0000"/>
        </w:rPr>
        <w:t xml:space="preserve"> As entidades Ação, Risco e Meta e o relacionamento entre Consumidor e Feedback foram criadas com o objetivo de melhorar a vertente GOVERNANÇA de uma empresa com os pilares voltados ao ESG. </w:t>
      </w:r>
    </w:p>
    <w:p w14:paraId="0E7869FC" w14:textId="77777777" w:rsidR="00134FE1" w:rsidRPr="00384DEE" w:rsidRDefault="00134FE1" w:rsidP="00C74581">
      <w:pPr>
        <w:pStyle w:val="Ttulo-Sumrios"/>
        <w:rPr>
          <w:rStyle w:val="Forte"/>
          <w:caps/>
          <w:color w:val="FF0000"/>
        </w:rPr>
      </w:pPr>
    </w:p>
    <w:p w14:paraId="75252D2C" w14:textId="77777777" w:rsidR="00134FE1" w:rsidRDefault="008E35F7" w:rsidP="00C74581">
      <w:pPr>
        <w:pStyle w:val="Ttulo-Sumrios"/>
        <w:rPr>
          <w:rStyle w:val="Forte"/>
          <w:color w:val="FF0000"/>
        </w:rPr>
      </w:pPr>
      <w:r w:rsidRPr="00384DEE">
        <w:rPr>
          <w:rStyle w:val="Forte"/>
          <w:color w:val="FF0000"/>
        </w:rPr>
        <w:lastRenderedPageBreak/>
        <w:tab/>
      </w:r>
      <w:r w:rsidR="00382C74">
        <w:rPr>
          <w:rStyle w:val="Forte"/>
          <w:color w:val="FF0000"/>
        </w:rPr>
        <w:t>Outra vantagem da entidade funcionário é a criação de relatórios com base nas informações de cadastro de cada funcionário, ou seja, podemos gerar relatórios voltados a inclusão social, como a quantidade de funcionários que são mulheres, a quantidade de funcionários que  são LGBTQIA+ e etc.  Com o objetivo de  melhorar</w:t>
      </w:r>
      <w:r w:rsidR="00134FE1">
        <w:rPr>
          <w:rStyle w:val="Forte"/>
          <w:color w:val="FF0000"/>
        </w:rPr>
        <w:t xml:space="preserve"> a vertente SOCIAL de uma empresa com os pilares voltados ao ESG.</w:t>
      </w:r>
    </w:p>
    <w:p w14:paraId="3DBA1E5A" w14:textId="2966316A" w:rsidR="00134FE1" w:rsidRDefault="00134FE1" w:rsidP="00C74581">
      <w:pPr>
        <w:pStyle w:val="Ttulo-Sumrios"/>
        <w:rPr>
          <w:rStyle w:val="Forte"/>
          <w:color w:val="FF0000"/>
        </w:rPr>
      </w:pPr>
      <w:r>
        <w:rPr>
          <w:rStyle w:val="Forte"/>
          <w:color w:val="FF0000"/>
        </w:rPr>
        <w:tab/>
        <w:t>Com a finalidade de melhorar a vertente AMBIENTAL (ENVIRO</w:t>
      </w:r>
      <w:r w:rsidR="00854C14">
        <w:rPr>
          <w:rStyle w:val="Forte"/>
          <w:color w:val="FF0000"/>
        </w:rPr>
        <w:t>N</w:t>
      </w:r>
      <w:r>
        <w:rPr>
          <w:rStyle w:val="Forte"/>
          <w:color w:val="FF0000"/>
        </w:rPr>
        <w:t>MENT) de uma empresa com os pilares voltados ao ESG, resolvemos criar uma entidade Consumo e uma Unidade de Consumo, para coletar  informações como o consumo de água, energia e carbono e com base nesses dados gerarmos relatórios que ajudem na criação de soluções para a diminuição da utilização desses recursos.</w:t>
      </w:r>
    </w:p>
    <w:p w14:paraId="28AB190A" w14:textId="7F77D588" w:rsidR="00134FE1" w:rsidRPr="00134FE1" w:rsidRDefault="00134FE1" w:rsidP="00C74581">
      <w:pPr>
        <w:pStyle w:val="Ttulo-Sumrios"/>
        <w:rPr>
          <w:b w:val="0"/>
          <w:bCs/>
          <w:color w:val="FF0000"/>
        </w:rPr>
        <w:sectPr w:rsidR="00134FE1" w:rsidRPr="00134FE1" w:rsidSect="000906E4">
          <w:headerReference w:type="default" r:id="rId15"/>
          <w:headerReference w:type="first" r:id="rId16"/>
          <w:pgSz w:w="11906" w:h="16838" w:code="9"/>
          <w:pgMar w:top="1707" w:right="1701" w:bottom="1117" w:left="1134" w:header="709" w:footer="709" w:gutter="0"/>
          <w:cols w:space="708"/>
          <w:titlePg/>
          <w:docGrid w:linePitch="360"/>
        </w:sectPr>
      </w:pPr>
      <w:r>
        <w:rPr>
          <w:rStyle w:val="Forte"/>
          <w:color w:val="FF0000"/>
        </w:rPr>
        <w:tab/>
        <w:t xml:space="preserve">Por fim, teremos a </w:t>
      </w:r>
      <w:r w:rsidR="00854C14">
        <w:rPr>
          <w:rStyle w:val="Forte"/>
          <w:color w:val="FF0000"/>
        </w:rPr>
        <w:t>entidade</w:t>
      </w:r>
      <w:r>
        <w:rPr>
          <w:rStyle w:val="Forte"/>
          <w:color w:val="FF0000"/>
        </w:rPr>
        <w:t xml:space="preserve"> ESG que  possui cada vertente </w:t>
      </w:r>
      <w:r w:rsidR="00854C14">
        <w:rPr>
          <w:rStyle w:val="Forte"/>
          <w:color w:val="FF0000"/>
        </w:rPr>
        <w:t xml:space="preserve">ESG (Ambiental/Environment, Social e Governança) e essa entidade é relacionada com Feedback, Ação, Meta e Consumo para mostrar em qual área cada relatório dessas entidades pertence. </w:t>
      </w:r>
    </w:p>
    <w:p w14:paraId="27722BEF" w14:textId="4DF90F63" w:rsidR="00384DEE" w:rsidRPr="00D75798" w:rsidRDefault="00D71306" w:rsidP="00D75798">
      <w:pPr>
        <w:pStyle w:val="Ttulo2"/>
      </w:pPr>
      <w:bookmarkStart w:id="3" w:name="_Toc71710954"/>
      <w:r>
        <w:lastRenderedPageBreak/>
        <w:t>2</w:t>
      </w:r>
      <w:r w:rsidRPr="00D95FC7">
        <w:t xml:space="preserve"> </w:t>
      </w:r>
      <w:r>
        <w:t>–</w:t>
      </w:r>
      <w:r w:rsidRPr="00D95FC7">
        <w:t xml:space="preserve"> </w:t>
      </w:r>
      <w:r>
        <w:t>D</w:t>
      </w:r>
      <w:r w:rsidR="004A05C4">
        <w:t>icionário de Dados</w:t>
      </w:r>
      <w:bookmarkStart w:id="4" w:name="_Hlk56715961"/>
      <w:bookmarkEnd w:id="3"/>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27353F" w14:paraId="58620860" w14:textId="77777777" w:rsidTr="008E35F7">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43B7FBA6" w14:textId="77777777" w:rsidR="0027353F" w:rsidRDefault="0027353F" w:rsidP="0027353F">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043DF80F" w14:textId="15ADFFDE" w:rsidR="0027353F" w:rsidRDefault="001835AD" w:rsidP="008E35F7">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C</w:t>
            </w:r>
            <w:r w:rsidR="005D14CE">
              <w:rPr>
                <w:rFonts w:ascii="Courier New" w:eastAsia="Times New Roman" w:hAnsi="Courier New" w:cs="Courier New"/>
                <w:color w:val="000000" w:themeColor="text1"/>
                <w:lang w:eastAsia="pt-BR"/>
              </w:rPr>
              <w:t>onsumidor</w:t>
            </w:r>
          </w:p>
        </w:tc>
      </w:tr>
      <w:tr w:rsidR="0027353F" w14:paraId="55D4F355" w14:textId="77777777" w:rsidTr="008E35F7">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43E83C2B" w14:textId="77777777" w:rsidR="0027353F" w:rsidRDefault="0027353F" w:rsidP="0027353F">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3F5909AC" w14:textId="05AC9159" w:rsidR="0027353F" w:rsidRDefault="0027353F" w:rsidP="008E35F7">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1835AD">
              <w:rPr>
                <w:rFonts w:eastAsia="Times New Roman" w:cs="Arial"/>
                <w:color w:val="000000" w:themeColor="text1"/>
                <w:lang w:eastAsia="pt-BR"/>
              </w:rPr>
              <w:t xml:space="preserve"> Consumidor</w:t>
            </w:r>
            <w:r>
              <w:rPr>
                <w:rFonts w:eastAsia="Times New Roman" w:cs="Arial"/>
                <w:color w:val="000000" w:themeColor="text1"/>
                <w:lang w:eastAsia="pt-BR"/>
              </w:rPr>
              <w:t>. Relaciona-se com a tabela</w:t>
            </w:r>
            <w:r w:rsidR="008E35F7">
              <w:rPr>
                <w:rFonts w:eastAsia="Times New Roman" w:cs="Arial"/>
                <w:color w:val="000000" w:themeColor="text1"/>
                <w:lang w:eastAsia="pt-BR"/>
              </w:rPr>
              <w:t xml:space="preserve"> </w:t>
            </w:r>
            <w:r w:rsidR="001835AD">
              <w:rPr>
                <w:rFonts w:eastAsia="Times New Roman" w:cs="Arial"/>
                <w:color w:val="000000" w:themeColor="text1"/>
                <w:lang w:eastAsia="pt-BR"/>
              </w:rPr>
              <w:t>FEEDBACK</w:t>
            </w:r>
          </w:p>
        </w:tc>
      </w:tr>
      <w:tr w:rsidR="0027353F" w14:paraId="38383A3C" w14:textId="77777777" w:rsidTr="008E35F7">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6587FAA3" w14:textId="77777777" w:rsidR="0027353F" w:rsidRDefault="0027353F" w:rsidP="0027353F">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2CA73B99" w14:textId="77777777" w:rsidR="0027353F" w:rsidRDefault="0027353F" w:rsidP="008E35F7">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26A62424" w14:textId="77777777" w:rsidR="0027353F" w:rsidRDefault="0027353F" w:rsidP="008E35F7">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4EC53E76" w14:textId="77777777" w:rsidR="0027353F" w:rsidRDefault="0027353F" w:rsidP="008E35F7">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7FFA1658" w14:textId="77777777" w:rsidR="0027353F" w:rsidRDefault="0027353F" w:rsidP="008E35F7">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27353F" w14:paraId="43BC2369" w14:textId="77777777" w:rsidTr="008E35F7">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601EEAD5" w14:textId="398F6A6A" w:rsidR="0027353F" w:rsidRPr="00384DEE" w:rsidRDefault="001835AD" w:rsidP="0027353F">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cod_consumidor</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D23E1D2" w14:textId="522BAA61" w:rsidR="0027353F" w:rsidRPr="00384DEE" w:rsidRDefault="00B80570" w:rsidP="008E35F7">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49AF31C" w14:textId="1F00199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76D2707" w14:textId="7777777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17F17AD" w14:textId="139E2B5E" w:rsidR="0027353F" w:rsidRPr="00384DEE" w:rsidRDefault="0027353F" w:rsidP="001835AD">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sidR="00CE50E4">
              <w:rPr>
                <w:rFonts w:eastAsia="Times New Roman" w:cs="Arial"/>
                <w:color w:val="FF0000"/>
                <w:sz w:val="20"/>
                <w:szCs w:val="20"/>
                <w:lang w:eastAsia="pt-BR"/>
              </w:rPr>
              <w:t xml:space="preserve">o </w:t>
            </w:r>
            <w:r w:rsidR="001835AD">
              <w:rPr>
                <w:rFonts w:eastAsia="Times New Roman" w:cs="Arial"/>
                <w:color w:val="FF0000"/>
                <w:sz w:val="20"/>
                <w:szCs w:val="20"/>
                <w:lang w:eastAsia="pt-BR"/>
              </w:rPr>
              <w:t>consumidor</w:t>
            </w:r>
          </w:p>
        </w:tc>
      </w:tr>
      <w:tr w:rsidR="0027353F" w14:paraId="73E455B9" w14:textId="77777777" w:rsidTr="008E35F7">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3A74BA3" w14:textId="52BC5FDD" w:rsidR="0027353F" w:rsidRPr="00384DEE" w:rsidRDefault="001835AD" w:rsidP="0027353F">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nome_usuario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40D738B" w14:textId="7777777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31698B3" w14:textId="40FAC621" w:rsidR="0027353F" w:rsidRPr="00384DEE" w:rsidRDefault="00B80570" w:rsidP="008E35F7">
            <w:pPr>
              <w:spacing w:after="0" w:line="240" w:lineRule="auto"/>
              <w:ind w:firstLine="173"/>
              <w:jc w:val="left"/>
              <w:rPr>
                <w:color w:val="FF0000"/>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4ECF8DF" w14:textId="7777777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521467F0" w14:textId="11E294AD" w:rsidR="0027353F" w:rsidRPr="00384DEE" w:rsidRDefault="00CE50E4" w:rsidP="001835AD">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Nome d</w:t>
            </w:r>
            <w:r w:rsidR="001835AD">
              <w:rPr>
                <w:rFonts w:eastAsia="Times New Roman" w:cs="Arial"/>
                <w:color w:val="FF0000"/>
                <w:sz w:val="20"/>
                <w:szCs w:val="20"/>
                <w:lang w:eastAsia="pt-BR"/>
              </w:rPr>
              <w:t>e usuário do consumidor</w:t>
            </w:r>
          </w:p>
        </w:tc>
      </w:tr>
      <w:tr w:rsidR="0027353F" w14:paraId="22AD1D6D" w14:textId="77777777" w:rsidTr="008E35F7">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19B99DDC" w14:textId="56A7497E" w:rsidR="0027353F" w:rsidRPr="00384DEE" w:rsidRDefault="001835AD" w:rsidP="0027353F">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origem_contato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0E9B9F2" w14:textId="7777777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18F3529" w14:textId="1274DDB2" w:rsidR="0027353F" w:rsidRPr="00384DEE" w:rsidRDefault="00B80570" w:rsidP="008E35F7">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10</w:t>
            </w:r>
            <w:r w:rsidR="0027353F" w:rsidRPr="00384DEE">
              <w:rPr>
                <w:rFonts w:ascii="Courier New" w:eastAsia="Times New Roman" w:hAnsi="Courier New" w:cs="Courier New"/>
                <w:color w:val="FF0000"/>
                <w:sz w:val="20"/>
                <w:szCs w:val="20"/>
                <w:lang w:eastAsia="pt-BR"/>
              </w:rPr>
              <w:t>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DF71AE0" w14:textId="77777777" w:rsidR="0027353F" w:rsidRPr="00384DEE" w:rsidRDefault="0027353F" w:rsidP="008E35F7">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5BCEAC19" w14:textId="422D9026" w:rsidR="0027353F" w:rsidRPr="00384DEE" w:rsidRDefault="001835AD" w:rsidP="001835AD">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Origem de contato do consumidor (Instagram, Telefone etc.)</w:t>
            </w:r>
          </w:p>
        </w:tc>
      </w:tr>
    </w:tbl>
    <w:p w14:paraId="1A2787BE" w14:textId="77777777" w:rsidR="0027353F" w:rsidRDefault="0027353F" w:rsidP="0027353F">
      <w:pPr>
        <w:rPr>
          <w:rFonts w:cs="Arial"/>
          <w:sz w:val="28"/>
          <w:szCs w:val="28"/>
        </w:rPr>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1835AD" w14:paraId="06B058E9"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5B3BF5B2"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264D833C" w14:textId="3F166512" w:rsidR="001835AD" w:rsidRDefault="001835AD"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F</w:t>
            </w:r>
            <w:r w:rsidR="005D14CE">
              <w:rPr>
                <w:rFonts w:ascii="Courier New" w:eastAsia="Times New Roman" w:hAnsi="Courier New" w:cs="Courier New"/>
                <w:color w:val="000000" w:themeColor="text1"/>
                <w:lang w:eastAsia="pt-BR"/>
              </w:rPr>
              <w:t>eedback</w:t>
            </w:r>
          </w:p>
        </w:tc>
      </w:tr>
      <w:tr w:rsidR="001835AD" w14:paraId="65F4E1FB"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364F9A64"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26E2CD90" w14:textId="673852FC" w:rsidR="001835AD" w:rsidRDefault="001835AD" w:rsidP="003F31F5">
            <w:pPr>
              <w:spacing w:after="0" w:line="240" w:lineRule="auto"/>
              <w:ind w:firstLine="0"/>
              <w:jc w:val="left"/>
              <w:rPr>
                <w:rFonts w:eastAsia="Times New Roman" w:cs="Arial"/>
                <w:color w:val="000000"/>
                <w:lang w:eastAsia="pt-BR"/>
              </w:rPr>
            </w:pPr>
            <w:r>
              <w:rPr>
                <w:rFonts w:eastAsia="Times New Roman" w:cs="Arial"/>
                <w:color w:val="000000" w:themeColor="text1"/>
                <w:lang w:eastAsia="pt-BR"/>
              </w:rPr>
              <w:t>Tabela de</w:t>
            </w:r>
            <w:r w:rsidR="003F31F5">
              <w:rPr>
                <w:rFonts w:eastAsia="Times New Roman" w:cs="Arial"/>
                <w:color w:val="000000" w:themeColor="text1"/>
                <w:lang w:eastAsia="pt-BR"/>
              </w:rPr>
              <w:t xml:space="preserve"> Feedback</w:t>
            </w:r>
            <w:r>
              <w:rPr>
                <w:rFonts w:eastAsia="Times New Roman" w:cs="Arial"/>
                <w:color w:val="000000" w:themeColor="text1"/>
                <w:lang w:eastAsia="pt-BR"/>
              </w:rPr>
              <w:t>. Relaciona-se com a</w:t>
            </w:r>
            <w:r w:rsidR="003F31F5">
              <w:rPr>
                <w:rFonts w:eastAsia="Times New Roman" w:cs="Arial"/>
                <w:color w:val="000000" w:themeColor="text1"/>
                <w:lang w:eastAsia="pt-BR"/>
              </w:rPr>
              <w:t>s</w:t>
            </w:r>
            <w:r>
              <w:rPr>
                <w:rFonts w:eastAsia="Times New Roman" w:cs="Arial"/>
                <w:color w:val="000000" w:themeColor="text1"/>
                <w:lang w:eastAsia="pt-BR"/>
              </w:rPr>
              <w:t xml:space="preserve"> tabela</w:t>
            </w:r>
            <w:r w:rsidR="003F31F5">
              <w:rPr>
                <w:rFonts w:eastAsia="Times New Roman" w:cs="Arial"/>
                <w:color w:val="000000" w:themeColor="text1"/>
                <w:lang w:eastAsia="pt-BR"/>
              </w:rPr>
              <w:t>s</w:t>
            </w:r>
            <w:r>
              <w:rPr>
                <w:rFonts w:eastAsia="Times New Roman" w:cs="Arial"/>
                <w:color w:val="000000" w:themeColor="text1"/>
                <w:lang w:eastAsia="pt-BR"/>
              </w:rPr>
              <w:t xml:space="preserve"> </w:t>
            </w:r>
            <w:r w:rsidR="003F31F5">
              <w:rPr>
                <w:rFonts w:eastAsia="Times New Roman" w:cs="Arial"/>
                <w:color w:val="000000" w:themeColor="text1"/>
                <w:lang w:eastAsia="pt-BR"/>
              </w:rPr>
              <w:t>Consumidor, TipoFeedback, Acao e Esg</w:t>
            </w:r>
          </w:p>
        </w:tc>
      </w:tr>
      <w:tr w:rsidR="001835AD" w14:paraId="1B388066"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7E8E3DC3" w14:textId="77777777" w:rsidR="001835AD" w:rsidRDefault="001835AD"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1E44B0A"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E1F9960"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D4BAA14"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1AC88F91"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1835AD" w14:paraId="2D543577"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61A290E9" w14:textId="56AE880B"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cod_feedback</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49E1BE7" w14:textId="07AED59C" w:rsidR="001835AD" w:rsidRPr="00384DEE" w:rsidRDefault="00E3769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0A13DEB" w14:textId="5A07D4D4"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4D12169"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55FB8618" w14:textId="2348D6CB" w:rsidR="001835AD" w:rsidRPr="00384DEE" w:rsidRDefault="001835AD" w:rsidP="001835AD">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feedback</w:t>
            </w:r>
          </w:p>
        </w:tc>
      </w:tr>
      <w:tr w:rsidR="001835AD" w14:paraId="7566D16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1293DB8B" w14:textId="4CD00656"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mensagem</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D5A17A5"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449FEF8" w14:textId="0F11DC1E" w:rsidR="001835AD" w:rsidRPr="00384DEE" w:rsidRDefault="001835AD"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4</w:t>
            </w:r>
            <w:r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5C72464"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73CC0849" w14:textId="08BF1884" w:rsidR="001835AD" w:rsidRPr="00384DEE" w:rsidRDefault="001835AD" w:rsidP="001835AD">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Mensagem do feedback</w:t>
            </w:r>
          </w:p>
        </w:tc>
      </w:tr>
      <w:tr w:rsidR="001835AD" w14:paraId="6829ED52"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047B4FA2" w14:textId="6EFB3A72"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data_entrada</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9AAA1CB" w14:textId="063A8BCD"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20D951A" w14:textId="25328651"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E1DF4AB"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2E3FFF17" w14:textId="3344A5EC" w:rsidR="001835AD" w:rsidRPr="00384DEE" w:rsidRDefault="001835AD" w:rsidP="001835AD">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de cadastro de um feedback</w:t>
            </w:r>
          </w:p>
        </w:tc>
      </w:tr>
      <w:tr w:rsidR="001835AD" w14:paraId="02374045"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B824612" w14:textId="585630EB"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data_conclusao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FC6EDDE" w14:textId="01EEC589" w:rsidR="001835AD" w:rsidRPr="00384DEE" w:rsidRDefault="001835AD"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DA02282" w14:textId="7449B190" w:rsidR="001835AD" w:rsidRPr="00384DEE" w:rsidRDefault="001835AD"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358AC4C"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BD695A2" w14:textId="78F0A6AC" w:rsidR="001835AD" w:rsidRPr="00384DEE" w:rsidRDefault="001835AD" w:rsidP="001835AD">
            <w:pPr>
              <w:spacing w:after="0" w:line="240" w:lineRule="auto"/>
              <w:ind w:firstLine="0"/>
              <w:jc w:val="left"/>
              <w:rPr>
                <w:color w:val="FF0000"/>
              </w:rPr>
            </w:pPr>
            <w:r>
              <w:rPr>
                <w:rFonts w:eastAsia="Times New Roman" w:cs="Arial"/>
                <w:color w:val="FF0000"/>
                <w:sz w:val="20"/>
                <w:szCs w:val="20"/>
                <w:lang w:eastAsia="pt-BR"/>
              </w:rPr>
              <w:t xml:space="preserve">Data de </w:t>
            </w:r>
            <w:r w:rsidR="00E3769E">
              <w:rPr>
                <w:rFonts w:eastAsia="Times New Roman" w:cs="Arial"/>
                <w:color w:val="FF0000"/>
                <w:sz w:val="20"/>
                <w:szCs w:val="20"/>
                <w:lang w:eastAsia="pt-BR"/>
              </w:rPr>
              <w:t>término</w:t>
            </w:r>
            <w:r>
              <w:rPr>
                <w:rFonts w:eastAsia="Times New Roman" w:cs="Arial"/>
                <w:color w:val="FF0000"/>
                <w:sz w:val="20"/>
                <w:szCs w:val="20"/>
                <w:lang w:eastAsia="pt-BR"/>
              </w:rPr>
              <w:t xml:space="preserve"> de um feedback</w:t>
            </w:r>
          </w:p>
        </w:tc>
      </w:tr>
      <w:tr w:rsidR="00474910" w14:paraId="30498AAC"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075F26F" w14:textId="745B6D28" w:rsidR="00474910" w:rsidRDefault="00474910"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cod_consumidor</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7E26EC8" w14:textId="0F5D05C4" w:rsidR="00474910"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4C0D310" w14:textId="77777777" w:rsidR="00474910" w:rsidRPr="00384DEE" w:rsidRDefault="00474910"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46DCF94" w14:textId="216F3E97" w:rsidR="00474910" w:rsidRPr="00384DEE"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53C10E2C" w14:textId="565A51C9" w:rsidR="00474910" w:rsidRDefault="00474910" w:rsidP="001835AD">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consumidor</w:t>
            </w:r>
          </w:p>
        </w:tc>
      </w:tr>
      <w:tr w:rsidR="00474910" w14:paraId="224C7FFB"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1B1041B9" w14:textId="7A6D0EDA" w:rsidR="00474910" w:rsidRDefault="00474910"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cod_tipo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9B619CB" w14:textId="0A9B2237" w:rsidR="00474910"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A085471" w14:textId="77777777" w:rsidR="00474910" w:rsidRPr="00384DEE" w:rsidRDefault="00474910"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6C9C48C4" w14:textId="5BA99C57" w:rsidR="00474910" w:rsidRPr="00384DEE"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2A07F9D" w14:textId="55E7797F" w:rsidR="00474910" w:rsidRDefault="00474910" w:rsidP="001835AD">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tipo de feedback</w:t>
            </w:r>
          </w:p>
        </w:tc>
      </w:tr>
      <w:tr w:rsidR="00474910" w14:paraId="4F9726EE"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6E7315E" w14:textId="4C562B90" w:rsidR="00474910" w:rsidRDefault="00474910"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cod_esg</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E5DB605" w14:textId="7C7C417D" w:rsidR="00474910"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C1CB39C" w14:textId="77777777" w:rsidR="00474910" w:rsidRPr="00384DEE" w:rsidRDefault="00474910"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42340B1" w14:textId="5F0AA009" w:rsidR="00474910" w:rsidRPr="00384DEE" w:rsidRDefault="00474910"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577571AF" w14:textId="5042167F" w:rsidR="00474910" w:rsidRDefault="00474910" w:rsidP="001835AD">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área ESG</w:t>
            </w:r>
          </w:p>
        </w:tc>
      </w:tr>
    </w:tbl>
    <w:p w14:paraId="5DCF87B2" w14:textId="77777777" w:rsidR="00BD1FBC" w:rsidRDefault="00BD1FBC" w:rsidP="001835AD">
      <w:pPr>
        <w:pStyle w:val="Corpodetexto"/>
        <w:ind w:firstLine="0"/>
      </w:pPr>
    </w:p>
    <w:p w14:paraId="5D8B902B" w14:textId="77777777" w:rsidR="00B65AF3" w:rsidRDefault="00B65AF3" w:rsidP="001835AD">
      <w:pPr>
        <w:pStyle w:val="Corpodetexto"/>
        <w:ind w:firstLine="0"/>
      </w:pPr>
    </w:p>
    <w:p w14:paraId="3B3AC320" w14:textId="77777777" w:rsidR="00B65AF3" w:rsidRDefault="00B65AF3" w:rsidP="001835AD">
      <w:pPr>
        <w:pStyle w:val="Corpodetexto"/>
        <w:ind w:firstLine="0"/>
      </w:pPr>
    </w:p>
    <w:p w14:paraId="6D42885E" w14:textId="77777777" w:rsidR="00B65AF3" w:rsidRDefault="00B65AF3" w:rsidP="001835AD">
      <w:pPr>
        <w:pStyle w:val="Corpodetexto"/>
        <w:ind w:firstLine="0"/>
      </w:pPr>
    </w:p>
    <w:p w14:paraId="57D1A057" w14:textId="77777777" w:rsidR="00B65AF3" w:rsidRDefault="00B65AF3"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1835AD" w14:paraId="111674E3"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7CF5C482"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lastRenderedPageBreak/>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7B80A3BD" w14:textId="7ED9D4C8" w:rsidR="001835AD" w:rsidRDefault="001835AD"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T</w:t>
            </w:r>
            <w:r w:rsidR="005D14CE">
              <w:rPr>
                <w:rFonts w:ascii="Courier New" w:eastAsia="Times New Roman" w:hAnsi="Courier New" w:cs="Courier New"/>
                <w:color w:val="000000" w:themeColor="text1"/>
                <w:lang w:eastAsia="pt-BR"/>
              </w:rPr>
              <w:t>ipoFeedback</w:t>
            </w:r>
          </w:p>
        </w:tc>
      </w:tr>
      <w:tr w:rsidR="001835AD" w14:paraId="17484609"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258ED93F"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743102E0" w14:textId="596A4DBB" w:rsidR="001835AD" w:rsidRDefault="001835AD"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9D510A">
              <w:rPr>
                <w:rFonts w:eastAsia="Times New Roman" w:cs="Arial"/>
                <w:color w:val="000000" w:themeColor="text1"/>
                <w:lang w:eastAsia="pt-BR"/>
              </w:rPr>
              <w:t xml:space="preserve"> TipoFeedback</w:t>
            </w:r>
            <w:r>
              <w:rPr>
                <w:rFonts w:eastAsia="Times New Roman" w:cs="Arial"/>
                <w:color w:val="000000" w:themeColor="text1"/>
                <w:lang w:eastAsia="pt-BR"/>
              </w:rPr>
              <w:t xml:space="preserve">. Relaciona-se com a tabela </w:t>
            </w:r>
            <w:r w:rsidR="009D510A">
              <w:rPr>
                <w:rFonts w:eastAsia="Times New Roman" w:cs="Arial"/>
                <w:color w:val="000000" w:themeColor="text1"/>
                <w:lang w:eastAsia="pt-BR"/>
              </w:rPr>
              <w:t>Feedback</w:t>
            </w:r>
          </w:p>
        </w:tc>
      </w:tr>
      <w:tr w:rsidR="001835AD" w14:paraId="179B20FF"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4AB38815" w14:textId="77777777" w:rsidR="001835AD" w:rsidRDefault="001835AD"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64786C09"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7AD59060"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6E109D6C"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0E741D77"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1835AD" w14:paraId="7BECF26D"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354D840B" w14:textId="15B81FFE" w:rsidR="001835AD"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cod_tipo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9CF76AE" w14:textId="108D6E24" w:rsidR="001835AD" w:rsidRPr="00384DEE" w:rsidRDefault="009D510A"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708E580" w14:textId="1B2FF324"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B5935BF"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86F967C" w14:textId="2615C3EF" w:rsidR="001835AD" w:rsidRPr="00384DEE" w:rsidRDefault="001835AD" w:rsidP="00BD7787">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 xml:space="preserve">o </w:t>
            </w:r>
            <w:r w:rsidR="00BD7787">
              <w:rPr>
                <w:rFonts w:eastAsia="Times New Roman" w:cs="Arial"/>
                <w:color w:val="FF0000"/>
                <w:sz w:val="20"/>
                <w:szCs w:val="20"/>
                <w:lang w:eastAsia="pt-BR"/>
              </w:rPr>
              <w:t>tipo de feedback</w:t>
            </w:r>
          </w:p>
        </w:tc>
      </w:tr>
      <w:tr w:rsidR="001835AD" w14:paraId="505D25D8"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4C1D4891"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nome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A75BE04"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207630A" w14:textId="37929B06" w:rsidR="001835AD" w:rsidRPr="00384DEE" w:rsidRDefault="009D510A"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06F4A53"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28834E3C" w14:textId="0A2BE75F" w:rsidR="001835AD" w:rsidRPr="00384DEE" w:rsidRDefault="001835AD" w:rsidP="00BD7787">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Nome do</w:t>
            </w:r>
            <w:r w:rsidR="00BD7787">
              <w:rPr>
                <w:rFonts w:eastAsia="Times New Roman" w:cs="Arial"/>
                <w:color w:val="FF0000"/>
                <w:sz w:val="20"/>
                <w:szCs w:val="20"/>
                <w:lang w:eastAsia="pt-BR"/>
              </w:rPr>
              <w:t xml:space="preserve"> tipo de feedback (Reclamação, sugestão, crítica, dúvida etc.)</w:t>
            </w:r>
          </w:p>
        </w:tc>
      </w:tr>
    </w:tbl>
    <w:p w14:paraId="6FD4539D" w14:textId="77777777" w:rsidR="005D14CE" w:rsidRDefault="005D14CE"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5D14CE" w14:paraId="20123D15"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4B5E8974"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04CBF8BE" w14:textId="5E338D25" w:rsidR="005D14CE" w:rsidRDefault="005D14CE"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Esg</w:t>
            </w:r>
          </w:p>
        </w:tc>
      </w:tr>
      <w:tr w:rsidR="005D14CE" w14:paraId="6B098E2C"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76BE20F9"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7703E232" w14:textId="7D2E5A9F" w:rsidR="005D14CE" w:rsidRDefault="005D14CE"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D675D4">
              <w:rPr>
                <w:rFonts w:eastAsia="Times New Roman" w:cs="Arial"/>
                <w:color w:val="000000" w:themeColor="text1"/>
                <w:lang w:eastAsia="pt-BR"/>
              </w:rPr>
              <w:t xml:space="preserve"> Esg</w:t>
            </w:r>
            <w:r>
              <w:rPr>
                <w:rFonts w:eastAsia="Times New Roman" w:cs="Arial"/>
                <w:color w:val="000000" w:themeColor="text1"/>
                <w:lang w:eastAsia="pt-BR"/>
              </w:rPr>
              <w:t>. Relaciona-se com a</w:t>
            </w:r>
            <w:r w:rsidR="00D675D4">
              <w:rPr>
                <w:rFonts w:eastAsia="Times New Roman" w:cs="Arial"/>
                <w:color w:val="000000" w:themeColor="text1"/>
                <w:lang w:eastAsia="pt-BR"/>
              </w:rPr>
              <w:t>s</w:t>
            </w:r>
            <w:r>
              <w:rPr>
                <w:rFonts w:eastAsia="Times New Roman" w:cs="Arial"/>
                <w:color w:val="000000" w:themeColor="text1"/>
                <w:lang w:eastAsia="pt-BR"/>
              </w:rPr>
              <w:t xml:space="preserve"> tabela</w:t>
            </w:r>
            <w:r w:rsidR="00D675D4">
              <w:rPr>
                <w:rFonts w:eastAsia="Times New Roman" w:cs="Arial"/>
                <w:color w:val="000000" w:themeColor="text1"/>
                <w:lang w:eastAsia="pt-BR"/>
              </w:rPr>
              <w:t>s</w:t>
            </w:r>
            <w:r>
              <w:rPr>
                <w:rFonts w:eastAsia="Times New Roman" w:cs="Arial"/>
                <w:color w:val="000000" w:themeColor="text1"/>
                <w:lang w:eastAsia="pt-BR"/>
              </w:rPr>
              <w:t xml:space="preserve"> </w:t>
            </w:r>
            <w:r w:rsidR="00D675D4">
              <w:rPr>
                <w:rFonts w:eastAsia="Times New Roman" w:cs="Arial"/>
                <w:color w:val="000000" w:themeColor="text1"/>
                <w:lang w:eastAsia="pt-BR"/>
              </w:rPr>
              <w:t>Feedback, Acao, Meta e Consumo</w:t>
            </w:r>
          </w:p>
        </w:tc>
      </w:tr>
      <w:tr w:rsidR="005D14CE" w14:paraId="68664EB1"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68A0317B" w14:textId="77777777" w:rsidR="005D14CE" w:rsidRDefault="005D14CE"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6497337E"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79F53A0"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5657D559"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02A0A854"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5D14CE" w14:paraId="4CB6A989"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37E5D4A4" w14:textId="4470A980"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cod_esg</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71B571F" w14:textId="15513351" w:rsidR="005D14CE" w:rsidRPr="00384DEE" w:rsidRDefault="007845FD"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EE9F4F0" w14:textId="610AA573"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0666944"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63E11384" w14:textId="7E62EF6E" w:rsidR="005D14CE" w:rsidRPr="00384DEE" w:rsidRDefault="005D14CE" w:rsidP="00C00157">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sidR="00C00157">
              <w:rPr>
                <w:rFonts w:eastAsia="Times New Roman" w:cs="Arial"/>
                <w:color w:val="FF0000"/>
                <w:sz w:val="20"/>
                <w:szCs w:val="20"/>
                <w:lang w:eastAsia="pt-BR"/>
              </w:rPr>
              <w:t>a área ESG</w:t>
            </w:r>
          </w:p>
        </w:tc>
      </w:tr>
      <w:tr w:rsidR="005D14CE" w14:paraId="68AE5791"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1692CCE8" w14:textId="77777777"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nome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8CB957C"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532682C" w14:textId="3043FAAA" w:rsidR="005D14CE" w:rsidRPr="00384DEE" w:rsidRDefault="007845FD"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9D34DAF"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0A57E30E" w14:textId="6ADEC3ED" w:rsidR="005D14CE" w:rsidRPr="00384DEE" w:rsidRDefault="005D14CE" w:rsidP="00C00157">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Nome d</w:t>
            </w:r>
            <w:r w:rsidR="00C00157">
              <w:rPr>
                <w:rFonts w:eastAsia="Times New Roman" w:cs="Arial"/>
                <w:color w:val="FF0000"/>
                <w:sz w:val="20"/>
                <w:szCs w:val="20"/>
                <w:lang w:eastAsia="pt-BR"/>
              </w:rPr>
              <w:t>a área ESG (Ambiental, Social e Governança)</w:t>
            </w:r>
          </w:p>
        </w:tc>
      </w:tr>
    </w:tbl>
    <w:p w14:paraId="56F7D6BC" w14:textId="77777777" w:rsidR="001835AD" w:rsidRDefault="001835AD"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5D14CE" w14:paraId="7DF257E9"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23291FCB"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7BB58669" w14:textId="1054B89E" w:rsidR="005D14CE" w:rsidRDefault="005D14CE"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Acao</w:t>
            </w:r>
          </w:p>
        </w:tc>
      </w:tr>
      <w:tr w:rsidR="005D14CE" w14:paraId="454E0F38"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552389E4"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4F6DE098" w14:textId="40DEDDFD" w:rsidR="005D14CE" w:rsidRDefault="005D14CE"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A519EB">
              <w:rPr>
                <w:rFonts w:eastAsia="Times New Roman" w:cs="Arial"/>
                <w:color w:val="000000" w:themeColor="text1"/>
                <w:lang w:eastAsia="pt-BR"/>
              </w:rPr>
              <w:t xml:space="preserve"> Acao</w:t>
            </w:r>
            <w:r>
              <w:rPr>
                <w:rFonts w:eastAsia="Times New Roman" w:cs="Arial"/>
                <w:color w:val="000000" w:themeColor="text1"/>
                <w:lang w:eastAsia="pt-BR"/>
              </w:rPr>
              <w:t>. Relaciona-se com a</w:t>
            </w:r>
            <w:r w:rsidR="001A73E1">
              <w:rPr>
                <w:rFonts w:eastAsia="Times New Roman" w:cs="Arial"/>
                <w:color w:val="000000" w:themeColor="text1"/>
                <w:lang w:eastAsia="pt-BR"/>
              </w:rPr>
              <w:t>s</w:t>
            </w:r>
            <w:r>
              <w:rPr>
                <w:rFonts w:eastAsia="Times New Roman" w:cs="Arial"/>
                <w:color w:val="000000" w:themeColor="text1"/>
                <w:lang w:eastAsia="pt-BR"/>
              </w:rPr>
              <w:t xml:space="preserve"> tabela</w:t>
            </w:r>
            <w:r w:rsidR="001A73E1">
              <w:rPr>
                <w:rFonts w:eastAsia="Times New Roman" w:cs="Arial"/>
                <w:color w:val="000000" w:themeColor="text1"/>
                <w:lang w:eastAsia="pt-BR"/>
              </w:rPr>
              <w:t>s</w:t>
            </w:r>
            <w:r>
              <w:rPr>
                <w:rFonts w:eastAsia="Times New Roman" w:cs="Arial"/>
                <w:color w:val="000000" w:themeColor="text1"/>
                <w:lang w:eastAsia="pt-BR"/>
              </w:rPr>
              <w:t xml:space="preserve"> </w:t>
            </w:r>
            <w:r w:rsidR="001A73E1">
              <w:rPr>
                <w:rFonts w:eastAsia="Times New Roman" w:cs="Arial"/>
                <w:color w:val="000000" w:themeColor="text1"/>
                <w:lang w:eastAsia="pt-BR"/>
              </w:rPr>
              <w:t xml:space="preserve">Feedback, </w:t>
            </w:r>
            <w:r w:rsidR="00A519EB">
              <w:rPr>
                <w:rFonts w:eastAsia="Times New Roman" w:cs="Arial"/>
                <w:color w:val="000000" w:themeColor="text1"/>
                <w:lang w:eastAsia="pt-BR"/>
              </w:rPr>
              <w:t>RiscoAcao</w:t>
            </w:r>
            <w:r w:rsidR="001A73E1">
              <w:rPr>
                <w:rFonts w:eastAsia="Times New Roman" w:cs="Arial"/>
                <w:color w:val="000000" w:themeColor="text1"/>
                <w:lang w:eastAsia="pt-BR"/>
              </w:rPr>
              <w:t xml:space="preserve">, Funcionario </w:t>
            </w:r>
            <w:r w:rsidR="00A519EB">
              <w:rPr>
                <w:rFonts w:eastAsia="Times New Roman" w:cs="Arial"/>
                <w:color w:val="000000" w:themeColor="text1"/>
                <w:lang w:eastAsia="pt-BR"/>
              </w:rPr>
              <w:t>e ESG</w:t>
            </w:r>
          </w:p>
        </w:tc>
      </w:tr>
      <w:tr w:rsidR="005D14CE" w14:paraId="306A2FE7"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5EAAB5AD" w14:textId="77777777" w:rsidR="005D14CE" w:rsidRDefault="005D14CE"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5608A1FC"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243B2F38"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0D8F35B0"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4A0B5935"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5D14CE" w14:paraId="6090B743"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74BC8F1A" w14:textId="2E3C5151"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cod_acao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0CABEA7" w14:textId="02CD6986"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D00B6D9" w14:textId="0612F6B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F73AD27"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33C67C06" w14:textId="1B5E544C" w:rsidR="005D14CE" w:rsidRPr="00384DEE" w:rsidRDefault="005D14CE" w:rsidP="001A73E1">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sidR="00E65119">
              <w:rPr>
                <w:rFonts w:eastAsia="Times New Roman" w:cs="Arial"/>
                <w:color w:val="FF0000"/>
                <w:sz w:val="20"/>
                <w:szCs w:val="20"/>
                <w:lang w:eastAsia="pt-BR"/>
              </w:rPr>
              <w:t>a ação</w:t>
            </w:r>
          </w:p>
        </w:tc>
      </w:tr>
      <w:tr w:rsidR="005D14CE" w14:paraId="0CE019F4"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AD37150" w14:textId="686C78C7"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descricao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CAEDA17"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AF15788" w14:textId="208F86A6" w:rsidR="005D14CE" w:rsidRPr="00384DEE" w:rsidRDefault="00421F3E"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4</w:t>
            </w:r>
            <w:r w:rsidR="005D14CE"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7B7D892"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32FC1C8D" w14:textId="0AA2BFE7" w:rsidR="005D14CE" w:rsidRPr="00384DEE" w:rsidRDefault="001A73E1" w:rsidP="001A73E1">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Descrição da ação</w:t>
            </w:r>
          </w:p>
        </w:tc>
      </w:tr>
      <w:tr w:rsidR="005D14CE" w14:paraId="774C49FD"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0C50591F" w14:textId="0831A296"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plano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177A593"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617AB6D" w14:textId="3D2D62AD"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4</w:t>
            </w:r>
            <w:r w:rsidR="005D14CE"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5186930"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04882DA8" w14:textId="4B64CBAD" w:rsidR="005D14CE" w:rsidRPr="00384DEE" w:rsidRDefault="001A73E1" w:rsidP="001A73E1">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Descrição do plano de ação</w:t>
            </w:r>
          </w:p>
        </w:tc>
      </w:tr>
      <w:tr w:rsidR="005D14CE" w14:paraId="692BEA7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44BF6572" w14:textId="373F9268"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prioridade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DA3AE09" w14:textId="77777777" w:rsidR="005D14CE" w:rsidRPr="00384DEE" w:rsidRDefault="005D14CE" w:rsidP="00C159D2">
            <w:pPr>
              <w:spacing w:after="0" w:line="240" w:lineRule="auto"/>
              <w:ind w:firstLine="173"/>
              <w:jc w:val="left"/>
              <w:rPr>
                <w:color w:val="FF0000"/>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B58977E" w14:textId="77777777" w:rsidR="005D14CE" w:rsidRPr="00384DEE" w:rsidRDefault="005D14CE" w:rsidP="00C159D2">
            <w:pPr>
              <w:spacing w:after="0" w:line="240" w:lineRule="auto"/>
              <w:ind w:firstLine="173"/>
              <w:jc w:val="left"/>
              <w:rPr>
                <w:color w:val="FF0000"/>
              </w:rPr>
            </w:pPr>
            <w:r w:rsidRPr="00CE50E4">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0B878F0"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200489EC" w14:textId="663AEF69" w:rsidR="005D14CE" w:rsidRPr="00384DEE" w:rsidRDefault="001A73E1" w:rsidP="001A73E1">
            <w:pPr>
              <w:spacing w:after="0" w:line="240" w:lineRule="auto"/>
              <w:ind w:firstLine="0"/>
              <w:jc w:val="left"/>
              <w:rPr>
                <w:color w:val="FF0000"/>
              </w:rPr>
            </w:pPr>
            <w:r>
              <w:rPr>
                <w:rFonts w:eastAsia="Times New Roman" w:cs="Arial"/>
                <w:color w:val="FF0000"/>
                <w:sz w:val="20"/>
                <w:szCs w:val="20"/>
                <w:lang w:eastAsia="pt-BR"/>
              </w:rPr>
              <w:t>Nível de prioridade da ação (Baixa, mediana, alta etc.)</w:t>
            </w:r>
          </w:p>
        </w:tc>
      </w:tr>
      <w:tr w:rsidR="005D14CE" w14:paraId="0DA45102"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4CDC45F" w14:textId="08EFD7D0"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data_entrada</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4F349C0" w14:textId="6CFA6F94"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4613167" w14:textId="73589191"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FB11091"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16D53D7B" w14:textId="593CCBFD" w:rsidR="005D14CE" w:rsidRPr="00384DEE" w:rsidRDefault="00A519EB" w:rsidP="00A519EB">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de cadastro da ação</w:t>
            </w:r>
          </w:p>
        </w:tc>
      </w:tr>
      <w:tr w:rsidR="005D14CE" w14:paraId="39DB8B8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73C46B7A" w14:textId="02CFF8DC"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data_prevista</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15C1889" w14:textId="32F63D78"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5262B4A" w14:textId="17ED1081"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457A8D3"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21F4728F" w14:textId="5C8A6923" w:rsidR="005D14CE" w:rsidRPr="00384DEE" w:rsidRDefault="001A73E1" w:rsidP="001A73E1">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estipulada de finalização da ação</w:t>
            </w:r>
          </w:p>
        </w:tc>
      </w:tr>
      <w:tr w:rsidR="005D14CE" w14:paraId="68885FEF"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6838624" w14:textId="7B162D9A"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data_conclusao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6EBDE858" w14:textId="57373D8F"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6876CF0" w14:textId="53BB55EB"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46AD522"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617F37B1" w14:textId="5C82BE33" w:rsidR="005D14CE" w:rsidRPr="00384DEE" w:rsidRDefault="001A73E1" w:rsidP="001A73E1">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de término da ação</w:t>
            </w:r>
          </w:p>
        </w:tc>
      </w:tr>
      <w:tr w:rsidR="006025D1" w14:paraId="7E25DB64"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70939935" w14:textId="67FC485A" w:rsidR="006025D1" w:rsidRDefault="006025D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cod_esg</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69696795" w14:textId="19DA4349" w:rsidR="006025D1"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BB7BD89" w14:textId="77777777"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2EEF4A8" w14:textId="78CF8FB9"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42C9A3C" w14:textId="2881DC1F" w:rsidR="006025D1" w:rsidRDefault="006025D1" w:rsidP="001A73E1">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área ESG</w:t>
            </w:r>
          </w:p>
        </w:tc>
      </w:tr>
      <w:tr w:rsidR="006025D1" w14:paraId="04BE8F81"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2C6AB8EC" w14:textId="082F5F43" w:rsidR="006025D1" w:rsidRDefault="006025D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cod_feedback</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544FEDE" w14:textId="7CD5FAC8" w:rsidR="006025D1"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2F248EB" w14:textId="77777777"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3E410AC" w14:textId="4B91F935"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0F608442" w14:textId="550CCF5F" w:rsidR="006025D1" w:rsidRDefault="006025D1" w:rsidP="001A73E1">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feedback</w:t>
            </w:r>
          </w:p>
        </w:tc>
      </w:tr>
      <w:tr w:rsidR="006025D1" w14:paraId="300BFE4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4D616EEA" w14:textId="12704AB8" w:rsidR="006025D1" w:rsidRDefault="006025D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cpf</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DE8E3C5" w14:textId="7A3F44BA" w:rsidR="006025D1"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A76D175" w14:textId="77777777"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B4E6DFE" w14:textId="67E15985" w:rsidR="006025D1" w:rsidRPr="00384DEE" w:rsidRDefault="006025D1"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2ADE5FBF" w14:textId="4CBEAEF6" w:rsidR="006025D1" w:rsidRDefault="006025D1" w:rsidP="001A73E1">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funcionário</w:t>
            </w:r>
          </w:p>
        </w:tc>
      </w:tr>
    </w:tbl>
    <w:p w14:paraId="2B5F1E65" w14:textId="77777777" w:rsidR="005D14CE" w:rsidRDefault="005D14CE"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5D14CE" w14:paraId="694BD7DB"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3A77C2B3"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lastRenderedPageBreak/>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1F75124D" w14:textId="51A60DE3" w:rsidR="005D14CE" w:rsidRDefault="005D14CE"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RiscoAcao</w:t>
            </w:r>
          </w:p>
        </w:tc>
      </w:tr>
      <w:tr w:rsidR="005D14CE" w14:paraId="328B9541"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1DA4DC21"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589DA339" w14:textId="34510EF8" w:rsidR="005D14CE" w:rsidRDefault="005D14CE"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421F3E">
              <w:rPr>
                <w:rFonts w:eastAsia="Times New Roman" w:cs="Arial"/>
                <w:color w:val="000000" w:themeColor="text1"/>
                <w:lang w:eastAsia="pt-BR"/>
              </w:rPr>
              <w:t xml:space="preserve"> RiscoAcao</w:t>
            </w:r>
            <w:r>
              <w:rPr>
                <w:rFonts w:eastAsia="Times New Roman" w:cs="Arial"/>
                <w:color w:val="000000" w:themeColor="text1"/>
                <w:lang w:eastAsia="pt-BR"/>
              </w:rPr>
              <w:t>. Relaciona-se com a</w:t>
            </w:r>
            <w:r w:rsidR="00421F3E">
              <w:rPr>
                <w:rFonts w:eastAsia="Times New Roman" w:cs="Arial"/>
                <w:color w:val="000000" w:themeColor="text1"/>
                <w:lang w:eastAsia="pt-BR"/>
              </w:rPr>
              <w:t>s</w:t>
            </w:r>
            <w:r>
              <w:rPr>
                <w:rFonts w:eastAsia="Times New Roman" w:cs="Arial"/>
                <w:color w:val="000000" w:themeColor="text1"/>
                <w:lang w:eastAsia="pt-BR"/>
              </w:rPr>
              <w:t xml:space="preserve"> tabela</w:t>
            </w:r>
            <w:r w:rsidR="00421F3E">
              <w:rPr>
                <w:rFonts w:eastAsia="Times New Roman" w:cs="Arial"/>
                <w:color w:val="000000" w:themeColor="text1"/>
                <w:lang w:eastAsia="pt-BR"/>
              </w:rPr>
              <w:t>s</w:t>
            </w:r>
            <w:r>
              <w:rPr>
                <w:rFonts w:eastAsia="Times New Roman" w:cs="Arial"/>
                <w:color w:val="000000" w:themeColor="text1"/>
                <w:lang w:eastAsia="pt-BR"/>
              </w:rPr>
              <w:t xml:space="preserve"> </w:t>
            </w:r>
            <w:r w:rsidR="00421F3E">
              <w:rPr>
                <w:rFonts w:eastAsia="Times New Roman" w:cs="Arial"/>
                <w:color w:val="000000" w:themeColor="text1"/>
                <w:lang w:eastAsia="pt-BR"/>
              </w:rPr>
              <w:t>Risco e Acao</w:t>
            </w:r>
          </w:p>
        </w:tc>
      </w:tr>
      <w:tr w:rsidR="005D14CE" w14:paraId="06C3EBF2"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2FE9A665" w14:textId="77777777" w:rsidR="005D14CE" w:rsidRDefault="005D14CE"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1A14AFB"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3C6544E"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A9CF500"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326FD179"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5D14CE" w14:paraId="357E1628"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53F665A" w14:textId="2E99CAB0"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w:t>
            </w:r>
            <w:r w:rsidR="00421F3E">
              <w:rPr>
                <w:rFonts w:ascii="Courier New" w:eastAsia="Times New Roman" w:hAnsi="Courier New" w:cs="Courier New"/>
                <w:color w:val="FF0000"/>
                <w:sz w:val="20"/>
                <w:szCs w:val="20"/>
                <w:lang w:eastAsia="pt-BR"/>
              </w:rPr>
              <w:t>risco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C465075" w14:textId="1E8F8FBE"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089501B" w14:textId="35305762"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ED2C6BE" w14:textId="5ACAD07E"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w:t>
            </w:r>
            <w:r w:rsidR="005D14CE" w:rsidRPr="00384DEE">
              <w:rPr>
                <w:rFonts w:ascii="Courier New" w:eastAsia="Times New Roman" w:hAnsi="Courier New" w:cs="Courier New"/>
                <w:color w:val="FF0000"/>
                <w:sz w:val="20"/>
                <w:szCs w:val="20"/>
                <w:lang w:eastAsia="pt-BR"/>
              </w:rPr>
              <w:t>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671F43EF" w14:textId="133A557C" w:rsidR="005D14CE" w:rsidRPr="00384DEE" w:rsidRDefault="005D14CE" w:rsidP="00E6511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sidR="00E65119">
              <w:rPr>
                <w:rFonts w:eastAsia="Times New Roman" w:cs="Arial"/>
                <w:color w:val="FF0000"/>
                <w:sz w:val="20"/>
                <w:szCs w:val="20"/>
                <w:lang w:eastAsia="pt-BR"/>
              </w:rPr>
              <w:t>e</w:t>
            </w:r>
            <w:r>
              <w:rPr>
                <w:rFonts w:eastAsia="Times New Roman" w:cs="Arial"/>
                <w:color w:val="FF0000"/>
                <w:sz w:val="20"/>
                <w:szCs w:val="20"/>
                <w:lang w:eastAsia="pt-BR"/>
              </w:rPr>
              <w:t xml:space="preserve"> </w:t>
            </w:r>
            <w:r w:rsidR="00E65119">
              <w:rPr>
                <w:rFonts w:eastAsia="Times New Roman" w:cs="Arial"/>
                <w:color w:val="FF0000"/>
                <w:sz w:val="20"/>
                <w:szCs w:val="20"/>
                <w:lang w:eastAsia="pt-BR"/>
              </w:rPr>
              <w:t>risco</w:t>
            </w:r>
          </w:p>
        </w:tc>
      </w:tr>
      <w:tr w:rsidR="005D14CE" w14:paraId="3EABBD8B"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4124D519" w14:textId="51E8446A" w:rsidR="005D14CE" w:rsidRPr="00384DEE" w:rsidRDefault="00421F3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cod_acao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D0FEE62" w14:textId="64CDCF3C"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738F853" w14:textId="66C6532B" w:rsidR="005D14CE" w:rsidRPr="00384DEE" w:rsidRDefault="005D14CE"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F9B5002" w14:textId="737CCD8E"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14593DFD" w14:textId="1EA3F725" w:rsidR="005D14CE" w:rsidRPr="00384DEE" w:rsidRDefault="00421F3E" w:rsidP="00E6511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e ação</w:t>
            </w:r>
          </w:p>
        </w:tc>
      </w:tr>
      <w:tr w:rsidR="005D14CE" w14:paraId="72351977"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5D9364E5" w14:textId="0CBDB350" w:rsidR="005D14CE" w:rsidRPr="00384DEE" w:rsidRDefault="00421F3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cod_esg</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A929881" w14:textId="3937D793"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4F17B9B" w14:textId="5C45FC3D"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F1FD522" w14:textId="55FC0248"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23403B71" w14:textId="4E7162B4" w:rsidR="005D14CE" w:rsidRPr="00384DEE" w:rsidRDefault="00421F3E" w:rsidP="00E6511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 xml:space="preserve">Identificador único </w:t>
            </w:r>
            <w:r w:rsidR="007D77D6">
              <w:rPr>
                <w:rFonts w:eastAsia="Times New Roman" w:cs="Arial"/>
                <w:color w:val="FF0000"/>
                <w:sz w:val="20"/>
                <w:szCs w:val="20"/>
                <w:lang w:eastAsia="pt-BR"/>
              </w:rPr>
              <w:t>da área</w:t>
            </w:r>
            <w:r>
              <w:rPr>
                <w:rFonts w:eastAsia="Times New Roman" w:cs="Arial"/>
                <w:color w:val="FF0000"/>
                <w:sz w:val="20"/>
                <w:szCs w:val="20"/>
                <w:lang w:eastAsia="pt-BR"/>
              </w:rPr>
              <w:t xml:space="preserve"> ESG</w:t>
            </w:r>
          </w:p>
        </w:tc>
      </w:tr>
    </w:tbl>
    <w:p w14:paraId="47E5FB8C" w14:textId="77777777" w:rsidR="005D14CE" w:rsidRDefault="005D14CE"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5D14CE" w14:paraId="248B9285"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053F5D18"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6AE31438" w14:textId="58A54AE4" w:rsidR="005D14CE" w:rsidRDefault="005D14CE"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Risco</w:t>
            </w:r>
          </w:p>
        </w:tc>
      </w:tr>
      <w:tr w:rsidR="005D14CE" w14:paraId="489B349D"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1980BAA1" w14:textId="77777777" w:rsidR="005D14CE" w:rsidRDefault="005D14CE"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7A8482CF" w14:textId="6153735B" w:rsidR="005D14CE" w:rsidRDefault="005D14CE"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A519EB">
              <w:rPr>
                <w:rFonts w:eastAsia="Times New Roman" w:cs="Arial"/>
                <w:color w:val="000000" w:themeColor="text1"/>
                <w:lang w:eastAsia="pt-BR"/>
              </w:rPr>
              <w:t xml:space="preserve"> Risco</w:t>
            </w:r>
            <w:r>
              <w:rPr>
                <w:rFonts w:eastAsia="Times New Roman" w:cs="Arial"/>
                <w:color w:val="000000" w:themeColor="text1"/>
                <w:lang w:eastAsia="pt-BR"/>
              </w:rPr>
              <w:t xml:space="preserve">. Relaciona-se com a tabela </w:t>
            </w:r>
            <w:r w:rsidR="00A519EB">
              <w:rPr>
                <w:rFonts w:eastAsia="Times New Roman" w:cs="Arial"/>
                <w:color w:val="000000" w:themeColor="text1"/>
                <w:lang w:eastAsia="pt-BR"/>
              </w:rPr>
              <w:t>RiscoAcao</w:t>
            </w:r>
          </w:p>
        </w:tc>
      </w:tr>
      <w:tr w:rsidR="005D14CE" w14:paraId="77BD160A"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053E36CB" w14:textId="77777777" w:rsidR="005D14CE" w:rsidRDefault="005D14CE"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EC8AF5C"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3FC3D4E"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6EC8ADDA"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23C28034" w14:textId="77777777" w:rsidR="005D14CE" w:rsidRDefault="005D14CE"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5D14CE" w14:paraId="75ABFED7"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C0384F4" w14:textId="32C21C00"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cod_risco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E106048" w14:textId="19911DC7"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54A6340" w14:textId="22D2E04F"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1CE77D3"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28D7B0F2" w14:textId="69960355" w:rsidR="005D14CE" w:rsidRPr="00384DEE" w:rsidRDefault="005D14CE" w:rsidP="00E6511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 xml:space="preserve">o </w:t>
            </w:r>
            <w:r w:rsidR="00E65119">
              <w:rPr>
                <w:rFonts w:eastAsia="Times New Roman" w:cs="Arial"/>
                <w:color w:val="FF0000"/>
                <w:sz w:val="20"/>
                <w:szCs w:val="20"/>
                <w:lang w:eastAsia="pt-BR"/>
              </w:rPr>
              <w:t>risco</w:t>
            </w:r>
          </w:p>
        </w:tc>
      </w:tr>
      <w:tr w:rsidR="005D14CE" w14:paraId="3F91A8BA"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625C7085" w14:textId="77777777"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descricao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F55863F"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F0BCFE3" w14:textId="0EF3F3C5" w:rsidR="005D14CE" w:rsidRPr="00384DEE" w:rsidRDefault="00421F3E"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4</w:t>
            </w:r>
            <w:r w:rsidR="005D14CE"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3332FB9"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3DBABA80" w14:textId="10727970" w:rsidR="005D14CE" w:rsidRPr="00384DEE" w:rsidRDefault="00E65119"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Descrição do risco</w:t>
            </w:r>
          </w:p>
        </w:tc>
      </w:tr>
      <w:tr w:rsidR="005D14CE" w14:paraId="0134E867"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5202B472" w14:textId="0D6FB301"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impacto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CD16130"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78A5E3C" w14:textId="7523106E" w:rsidR="005D14CE" w:rsidRPr="00384DEE" w:rsidRDefault="00421F3E"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4</w:t>
            </w:r>
            <w:r w:rsidR="005D14CE"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24DD793"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6F53E995" w14:textId="40BB43F4" w:rsidR="005D14CE" w:rsidRPr="00384DEE" w:rsidRDefault="00E65119"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Descrição do impacto que esse risco pode causar na empresa</w:t>
            </w:r>
          </w:p>
        </w:tc>
      </w:tr>
      <w:tr w:rsidR="005D14CE" w14:paraId="326E0092"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65C460DA" w14:textId="0BA4775A" w:rsidR="005D14CE" w:rsidRPr="00384DEE" w:rsidRDefault="005D14CE"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urgencia</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9C47632" w14:textId="77777777" w:rsidR="005D14CE" w:rsidRPr="00384DEE" w:rsidRDefault="005D14CE" w:rsidP="00C159D2">
            <w:pPr>
              <w:spacing w:after="0" w:line="240" w:lineRule="auto"/>
              <w:ind w:firstLine="173"/>
              <w:jc w:val="left"/>
              <w:rPr>
                <w:color w:val="FF0000"/>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0F729CA" w14:textId="77777777" w:rsidR="005D14CE" w:rsidRPr="00384DEE" w:rsidRDefault="005D14CE" w:rsidP="00C159D2">
            <w:pPr>
              <w:spacing w:after="0" w:line="240" w:lineRule="auto"/>
              <w:ind w:firstLine="173"/>
              <w:jc w:val="left"/>
              <w:rPr>
                <w:color w:val="FF0000"/>
              </w:rPr>
            </w:pPr>
            <w:r w:rsidRPr="00CE50E4">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50B0B1D" w14:textId="77777777" w:rsidR="005D14CE" w:rsidRPr="00384DEE" w:rsidRDefault="005D14CE"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73B6447A" w14:textId="01C19261" w:rsidR="005D14CE" w:rsidRPr="00384DEE" w:rsidRDefault="00E65119" w:rsidP="00E65119">
            <w:pPr>
              <w:spacing w:after="0" w:line="240" w:lineRule="auto"/>
              <w:ind w:firstLine="0"/>
              <w:jc w:val="left"/>
              <w:rPr>
                <w:color w:val="FF0000"/>
              </w:rPr>
            </w:pPr>
            <w:r>
              <w:rPr>
                <w:rFonts w:eastAsia="Times New Roman" w:cs="Arial"/>
                <w:color w:val="FF0000"/>
                <w:sz w:val="20"/>
                <w:szCs w:val="20"/>
                <w:lang w:eastAsia="pt-BR"/>
              </w:rPr>
              <w:t>Nível de urgência do risco (Baixo, mediano, alto, urgente)</w:t>
            </w:r>
          </w:p>
        </w:tc>
      </w:tr>
    </w:tbl>
    <w:p w14:paraId="61E27D15" w14:textId="77777777" w:rsidR="007D77D6" w:rsidRPr="001835AD" w:rsidRDefault="007D77D6" w:rsidP="001835AD">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1835AD" w14:paraId="4773BC09"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7C60D0A0"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29309292" w14:textId="77777777" w:rsidR="001835AD" w:rsidRDefault="001835AD"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FUNCIONARIO</w:t>
            </w:r>
          </w:p>
        </w:tc>
      </w:tr>
      <w:tr w:rsidR="001835AD" w14:paraId="7985E411"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3E018CAC" w14:textId="77777777" w:rsidR="001835AD" w:rsidRDefault="001835AD"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5C7E6F6F" w14:textId="6CD21D00" w:rsidR="001835AD" w:rsidRDefault="001835AD"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Tabela de</w:t>
            </w:r>
            <w:r w:rsidR="001A73E1">
              <w:rPr>
                <w:rFonts w:eastAsia="Times New Roman" w:cs="Arial"/>
                <w:color w:val="000000" w:themeColor="text1"/>
                <w:lang w:eastAsia="pt-BR"/>
              </w:rPr>
              <w:t xml:space="preserve"> Funcionario</w:t>
            </w:r>
            <w:r>
              <w:rPr>
                <w:rFonts w:eastAsia="Times New Roman" w:cs="Arial"/>
                <w:color w:val="000000" w:themeColor="text1"/>
                <w:lang w:eastAsia="pt-BR"/>
              </w:rPr>
              <w:t>. Relaciona-se com a</w:t>
            </w:r>
            <w:r w:rsidR="001A73E1">
              <w:rPr>
                <w:rFonts w:eastAsia="Times New Roman" w:cs="Arial"/>
                <w:color w:val="000000" w:themeColor="text1"/>
                <w:lang w:eastAsia="pt-BR"/>
              </w:rPr>
              <w:t>s</w:t>
            </w:r>
            <w:r>
              <w:rPr>
                <w:rFonts w:eastAsia="Times New Roman" w:cs="Arial"/>
                <w:color w:val="000000" w:themeColor="text1"/>
                <w:lang w:eastAsia="pt-BR"/>
              </w:rPr>
              <w:t xml:space="preserve"> tabela</w:t>
            </w:r>
            <w:r w:rsidR="001A73E1">
              <w:rPr>
                <w:rFonts w:eastAsia="Times New Roman" w:cs="Arial"/>
                <w:color w:val="000000" w:themeColor="text1"/>
                <w:lang w:eastAsia="pt-BR"/>
              </w:rPr>
              <w:t>s</w:t>
            </w:r>
            <w:r>
              <w:rPr>
                <w:rFonts w:eastAsia="Times New Roman" w:cs="Arial"/>
                <w:color w:val="000000" w:themeColor="text1"/>
                <w:lang w:eastAsia="pt-BR"/>
              </w:rPr>
              <w:t xml:space="preserve"> </w:t>
            </w:r>
            <w:r w:rsidR="001A73E1">
              <w:rPr>
                <w:rFonts w:eastAsia="Times New Roman" w:cs="Arial"/>
                <w:color w:val="000000" w:themeColor="text1"/>
                <w:lang w:eastAsia="pt-BR"/>
              </w:rPr>
              <w:t>Meta e Acao</w:t>
            </w:r>
          </w:p>
        </w:tc>
      </w:tr>
      <w:tr w:rsidR="001835AD" w14:paraId="0546A5D0"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208B4BDA" w14:textId="77777777" w:rsidR="001835AD" w:rsidRDefault="001835AD"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AE99E6C"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0F6F5FDE"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3EBD77D4"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05AAD1FE" w14:textId="77777777" w:rsidR="001835AD" w:rsidRDefault="001835AD"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1835AD" w14:paraId="7FB1B0E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0253DA4F"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cpf</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5EAAF96" w14:textId="18684899" w:rsidR="001835AD" w:rsidRPr="00384DEE" w:rsidRDefault="00A53A48" w:rsidP="00A53A48">
            <w:pPr>
              <w:spacing w:after="0" w:line="240" w:lineRule="auto"/>
              <w:ind w:firstLine="0"/>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 xml:space="preserve"> 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75EF1BF" w14:textId="46013D91"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06D1E95"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53AE6B6" w14:textId="77777777" w:rsidR="001835AD" w:rsidRPr="00384DEE" w:rsidRDefault="001835AD" w:rsidP="00E6511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funcionário</w:t>
            </w:r>
          </w:p>
        </w:tc>
      </w:tr>
      <w:tr w:rsidR="001835AD" w14:paraId="649749A4"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5EDB7CA1"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nome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549250D"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21F212B" w14:textId="18ED7C9D" w:rsidR="001835AD" w:rsidRPr="00384DEE" w:rsidRDefault="00A53A48"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F481FFF"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0D006E61" w14:textId="77777777" w:rsidR="001835AD" w:rsidRPr="00384DEE" w:rsidRDefault="001835AD"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Nome do funcionário</w:t>
            </w:r>
          </w:p>
        </w:tc>
      </w:tr>
      <w:tr w:rsidR="001835AD" w14:paraId="23AC5B62"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1AF10095"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sobrenome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AB00C1A"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ECD0F39" w14:textId="1317658B"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5BCDC603"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003245CC" w14:textId="77777777" w:rsidR="001835AD" w:rsidRPr="00384DEE" w:rsidRDefault="001835AD"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Sobrenome do funcionário</w:t>
            </w:r>
          </w:p>
        </w:tc>
      </w:tr>
      <w:tr w:rsidR="001835AD" w14:paraId="6FC0EDA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263A81E4"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estado_civil</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D95CE0A" w14:textId="77777777" w:rsidR="001835AD" w:rsidRPr="00384DEE" w:rsidRDefault="001835AD" w:rsidP="00C159D2">
            <w:pPr>
              <w:spacing w:after="0" w:line="240" w:lineRule="auto"/>
              <w:ind w:firstLine="173"/>
              <w:jc w:val="left"/>
              <w:rPr>
                <w:color w:val="FF0000"/>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70E10AD" w14:textId="21FFA7BF" w:rsidR="001835AD" w:rsidRPr="00384DEE" w:rsidRDefault="00A53A48"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1A29BC9"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763F26D0" w14:textId="77777777" w:rsidR="001835AD" w:rsidRPr="00384DEE" w:rsidRDefault="001835AD" w:rsidP="00E65119">
            <w:pPr>
              <w:spacing w:after="0" w:line="240" w:lineRule="auto"/>
              <w:ind w:firstLine="0"/>
              <w:jc w:val="left"/>
              <w:rPr>
                <w:color w:val="FF0000"/>
              </w:rPr>
            </w:pPr>
            <w:r w:rsidRPr="00CE50E4">
              <w:rPr>
                <w:rFonts w:eastAsia="Times New Roman" w:cs="Arial"/>
                <w:color w:val="FF0000"/>
                <w:sz w:val="20"/>
                <w:szCs w:val="20"/>
                <w:lang w:eastAsia="pt-BR"/>
              </w:rPr>
              <w:t>Estado</w:t>
            </w:r>
            <w:r>
              <w:rPr>
                <w:color w:val="FF0000"/>
              </w:rPr>
              <w:t xml:space="preserve"> </w:t>
            </w:r>
            <w:r w:rsidRPr="00CE50E4">
              <w:rPr>
                <w:rFonts w:eastAsia="Times New Roman" w:cs="Arial"/>
                <w:color w:val="FF0000"/>
                <w:sz w:val="20"/>
                <w:szCs w:val="20"/>
                <w:lang w:eastAsia="pt-BR"/>
              </w:rPr>
              <w:t>Civil do funcionário</w:t>
            </w:r>
          </w:p>
        </w:tc>
      </w:tr>
      <w:tr w:rsidR="001835AD" w14:paraId="3F542DA4"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768FAE6"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genero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16E396C"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C9DC558" w14:textId="3C1CC8A5"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BA88408"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ADDF030" w14:textId="77777777" w:rsidR="001835AD" w:rsidRPr="00384DEE" w:rsidRDefault="001835AD"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Gênero do funcionário</w:t>
            </w:r>
          </w:p>
        </w:tc>
      </w:tr>
      <w:tr w:rsidR="001835AD" w14:paraId="06E5B9DA"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1B67BC01"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sexualidade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5A43A84"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865D716" w14:textId="5ECE679E"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5F927A8"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32732881" w14:textId="77777777" w:rsidR="001835AD" w:rsidRPr="00384DEE" w:rsidRDefault="001835AD"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Sexualidade do funcionário</w:t>
            </w:r>
          </w:p>
        </w:tc>
      </w:tr>
      <w:tr w:rsidR="001835AD" w14:paraId="099FB4B3"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617A3A2" w14:textId="77777777" w:rsidR="001835AD" w:rsidRPr="00384DEE" w:rsidRDefault="001835AD" w:rsidP="00C159D2">
            <w:pPr>
              <w:spacing w:after="0" w:line="240" w:lineRule="auto"/>
              <w:ind w:firstLine="0"/>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email</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3ED439C"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04795A3" w14:textId="10DA84AD"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w:t>
            </w:r>
            <w:r w:rsidR="001835AD" w:rsidRPr="00384DEE">
              <w:rPr>
                <w:rFonts w:ascii="Courier New" w:eastAsia="Times New Roman" w:hAnsi="Courier New" w:cs="Courier New"/>
                <w:color w:val="FF0000"/>
                <w:sz w:val="20"/>
                <w:szCs w:val="20"/>
                <w:lang w:eastAsia="pt-BR"/>
              </w:rPr>
              <w:t>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5443926"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355143B8" w14:textId="2FA38E2F" w:rsidR="001835AD" w:rsidRPr="00384DEE" w:rsidRDefault="00E65119"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E-mail do funcionário</w:t>
            </w:r>
          </w:p>
        </w:tc>
      </w:tr>
      <w:tr w:rsidR="001835AD" w14:paraId="61203571"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4EE3FC1C" w14:textId="66115A05" w:rsidR="001835AD" w:rsidRPr="00384DEE" w:rsidRDefault="00F83676"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telefone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B4BAA25"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NUMBER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0CB1D77" w14:textId="045A48FE"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11</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B3637C5"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7A065CBA" w14:textId="47031945" w:rsidR="001835AD" w:rsidRPr="00384DEE" w:rsidRDefault="00E65119"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Número de telefone do funcionário</w:t>
            </w:r>
          </w:p>
        </w:tc>
      </w:tr>
      <w:tr w:rsidR="001835AD" w14:paraId="7BEE4D59"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2BAF2338" w14:textId="6561EFE8" w:rsidR="001835AD" w:rsidRPr="00384DEE" w:rsidRDefault="00F83676"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cor</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8E6D5C9"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NUMBER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AA473EF" w14:textId="3A791655" w:rsidR="001835AD" w:rsidRPr="00384DEE" w:rsidRDefault="00A53A48"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100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20071AA" w14:textId="77777777" w:rsidR="001835AD" w:rsidRPr="00384DEE" w:rsidRDefault="001835AD"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0615586F" w14:textId="7829DD89" w:rsidR="001835AD" w:rsidRPr="00384DEE" w:rsidRDefault="00E65119" w:rsidP="00E6511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Cor/Raça do funcionário</w:t>
            </w:r>
          </w:p>
        </w:tc>
      </w:tr>
    </w:tbl>
    <w:p w14:paraId="3E78F1BE" w14:textId="77777777" w:rsidR="00BA47F1" w:rsidRDefault="00BA47F1" w:rsidP="007D77D6">
      <w:pPr>
        <w:pStyle w:val="Corpodetexto"/>
        <w:ind w:firstLine="0"/>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8C7F81" w14:paraId="69EB58C9"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3C7813A8"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lastRenderedPageBreak/>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6596EC12" w14:textId="4687983F" w:rsidR="008C7F81" w:rsidRDefault="008C7F81"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Meta</w:t>
            </w:r>
          </w:p>
        </w:tc>
      </w:tr>
      <w:tr w:rsidR="008C7F81" w14:paraId="3E8D09E7"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04BA0697"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6F9B9416" w14:textId="6BC31BFD" w:rsidR="008C7F81" w:rsidRDefault="008C7F81"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 xml:space="preserve">Tabela de </w:t>
            </w:r>
            <w:r w:rsidR="00786A1C">
              <w:rPr>
                <w:rFonts w:eastAsia="Times New Roman" w:cs="Arial"/>
                <w:color w:val="000000" w:themeColor="text1"/>
                <w:lang w:eastAsia="pt-BR"/>
              </w:rPr>
              <w:t>Meta</w:t>
            </w:r>
            <w:r>
              <w:rPr>
                <w:rFonts w:eastAsia="Times New Roman" w:cs="Arial"/>
                <w:color w:val="000000" w:themeColor="text1"/>
                <w:lang w:eastAsia="pt-BR"/>
              </w:rPr>
              <w:t>. Relaciona-se com a</w:t>
            </w:r>
            <w:r w:rsidR="00786A1C">
              <w:rPr>
                <w:rFonts w:eastAsia="Times New Roman" w:cs="Arial"/>
                <w:color w:val="000000" w:themeColor="text1"/>
                <w:lang w:eastAsia="pt-BR"/>
              </w:rPr>
              <w:t>s</w:t>
            </w:r>
            <w:r>
              <w:rPr>
                <w:rFonts w:eastAsia="Times New Roman" w:cs="Arial"/>
                <w:color w:val="000000" w:themeColor="text1"/>
                <w:lang w:eastAsia="pt-BR"/>
              </w:rPr>
              <w:t xml:space="preserve"> tabela</w:t>
            </w:r>
            <w:r w:rsidR="00786A1C">
              <w:rPr>
                <w:rFonts w:eastAsia="Times New Roman" w:cs="Arial"/>
                <w:color w:val="000000" w:themeColor="text1"/>
                <w:lang w:eastAsia="pt-BR"/>
              </w:rPr>
              <w:t>s</w:t>
            </w:r>
            <w:r>
              <w:rPr>
                <w:rFonts w:eastAsia="Times New Roman" w:cs="Arial"/>
                <w:color w:val="000000" w:themeColor="text1"/>
                <w:lang w:eastAsia="pt-BR"/>
              </w:rPr>
              <w:t xml:space="preserve"> </w:t>
            </w:r>
            <w:r w:rsidR="00786A1C">
              <w:rPr>
                <w:rFonts w:eastAsia="Times New Roman" w:cs="Arial"/>
                <w:color w:val="000000" w:themeColor="text1"/>
                <w:lang w:eastAsia="pt-BR"/>
              </w:rPr>
              <w:t>Funcionario e Esg</w:t>
            </w:r>
          </w:p>
        </w:tc>
      </w:tr>
      <w:tr w:rsidR="008C7F81" w14:paraId="7A99DCF3"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43C1AAC6" w14:textId="77777777" w:rsidR="008C7F81" w:rsidRDefault="008C7F81"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77C14F2F"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4E07B56F"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8C84ACE"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56EA6E64"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8C7F81" w14:paraId="33C809FC"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7BBE4252" w14:textId="590C37BE"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cod_meta</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D03414B" w14:textId="054FB445" w:rsidR="008C7F81" w:rsidRPr="00384DEE" w:rsidRDefault="00B718AC"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0ECBDAE" w14:textId="61449886"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535711C"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E412227" w14:textId="1D15622B" w:rsidR="008C7F81" w:rsidRPr="00384DEE" w:rsidRDefault="008C7F81" w:rsidP="0072290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sidR="00722909">
              <w:rPr>
                <w:rFonts w:eastAsia="Times New Roman" w:cs="Arial"/>
                <w:color w:val="FF0000"/>
                <w:sz w:val="20"/>
                <w:szCs w:val="20"/>
                <w:lang w:eastAsia="pt-BR"/>
              </w:rPr>
              <w:t>a meta</w:t>
            </w:r>
          </w:p>
        </w:tc>
      </w:tr>
      <w:tr w:rsidR="008C7F81" w14:paraId="1DF79046"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1C33DDE5" w14:textId="77777777"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descricao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CD44966" w14:textId="0C31ABFE" w:rsidR="008C7F81" w:rsidRPr="00384DEE" w:rsidRDefault="00B718AC"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710922A" w14:textId="213B2C99" w:rsidR="008C7F81" w:rsidRPr="00384DEE" w:rsidRDefault="00B718AC" w:rsidP="00C159D2">
            <w:pPr>
              <w:spacing w:after="0" w:line="240" w:lineRule="auto"/>
              <w:ind w:firstLine="173"/>
              <w:jc w:val="left"/>
              <w:rPr>
                <w:color w:val="FF0000"/>
              </w:rPr>
            </w:pPr>
            <w:r>
              <w:rPr>
                <w:rFonts w:ascii="Courier New" w:eastAsia="Times New Roman" w:hAnsi="Courier New" w:cs="Courier New"/>
                <w:color w:val="FF0000"/>
                <w:sz w:val="20"/>
                <w:szCs w:val="20"/>
                <w:lang w:eastAsia="pt-BR"/>
              </w:rPr>
              <w:t>4</w:t>
            </w:r>
            <w:r w:rsidR="008C7F81"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1C4335E"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3EF37C62" w14:textId="63913FDC" w:rsidR="008C7F81" w:rsidRPr="00384DEE" w:rsidRDefault="00722909" w:rsidP="0072290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Descrição da meta</w:t>
            </w:r>
          </w:p>
        </w:tc>
      </w:tr>
      <w:tr w:rsidR="008C7F81" w14:paraId="4C6261DF"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2D729AE5" w14:textId="77777777"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data_entrada</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0AD0A13" w14:textId="0AE0365E" w:rsidR="008C7F81" w:rsidRPr="00384DEE" w:rsidRDefault="00B718AC"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9684E4D" w14:textId="355386CB"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19099D2"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369C975" w14:textId="723507BB" w:rsidR="008C7F81" w:rsidRPr="00384DEE" w:rsidRDefault="00722909" w:rsidP="0072290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de cadastro da meta</w:t>
            </w:r>
          </w:p>
        </w:tc>
      </w:tr>
      <w:tr w:rsidR="008C7F81" w14:paraId="4D33D490"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75519614" w14:textId="77777777"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data_prevista</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5F776F3" w14:textId="5CCC8B0E" w:rsidR="008C7F81" w:rsidRPr="00384DEE" w:rsidRDefault="00B718AC"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19B2185" w14:textId="1A9C825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761AB9C"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9012D4E" w14:textId="3B8DCE00" w:rsidR="008C7F81" w:rsidRPr="00384DEE" w:rsidRDefault="00786A1C" w:rsidP="00786A1C">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estipulada de finalização da meta</w:t>
            </w:r>
          </w:p>
        </w:tc>
      </w:tr>
      <w:tr w:rsidR="008C7F81" w14:paraId="000B6986"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86E803D" w14:textId="77777777"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data_conclusao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23A7B87" w14:textId="143F6AF2" w:rsidR="008C7F81" w:rsidRPr="00384DEE" w:rsidRDefault="00B718AC"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DATE</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8A1BBF1" w14:textId="3FAAA178"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FB3D47C"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20EB5AE9" w14:textId="57A0F916" w:rsidR="008C7F81" w:rsidRPr="00384DEE" w:rsidRDefault="00786A1C" w:rsidP="00722909">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Data de término da meta</w:t>
            </w:r>
          </w:p>
        </w:tc>
      </w:tr>
      <w:tr w:rsidR="007D77D6" w14:paraId="45E070F8"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6949F6E" w14:textId="6F8750C8" w:rsidR="007D77D6" w:rsidRDefault="007D77D6"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cod_esg</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EB500BF" w14:textId="74EACECC" w:rsidR="007D77D6" w:rsidRDefault="007D77D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00EA8BAA" w14:textId="77777777" w:rsidR="007D77D6" w:rsidRPr="00384DEE" w:rsidRDefault="007D77D6"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0FC9801" w14:textId="46110497" w:rsidR="007D77D6" w:rsidRPr="00384DEE" w:rsidRDefault="007D77D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35602E64" w14:textId="5CD96F17" w:rsidR="007D77D6" w:rsidRDefault="003D43D5" w:rsidP="0072290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área ESG</w:t>
            </w:r>
          </w:p>
        </w:tc>
      </w:tr>
      <w:tr w:rsidR="007D77D6" w14:paraId="19A38069"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008E3062" w14:textId="06E978FD" w:rsidR="007D77D6" w:rsidRDefault="007D77D6"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cpf</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69E2BEFF" w14:textId="4A4A63C5" w:rsidR="007D77D6" w:rsidRDefault="007D77D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AC61A99" w14:textId="77777777" w:rsidR="007D77D6" w:rsidRPr="00384DEE" w:rsidRDefault="007D77D6"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CF73C58" w14:textId="4B9C2725" w:rsidR="007D77D6" w:rsidRPr="00384DEE" w:rsidRDefault="007D77D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13D2D0DE" w14:textId="26AF9BA8" w:rsidR="007D77D6" w:rsidRDefault="007D77D6" w:rsidP="00722909">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 funcionário</w:t>
            </w:r>
          </w:p>
        </w:tc>
      </w:tr>
    </w:tbl>
    <w:p w14:paraId="3B3A87C9" w14:textId="77777777" w:rsidR="008C7F81" w:rsidRDefault="008C7F81" w:rsidP="001835AD">
      <w:pPr>
        <w:pStyle w:val="Corpodetexto"/>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8C7F81" w14:paraId="1F7196B6"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695C8359"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1D27EB10" w14:textId="469C5B4D" w:rsidR="008C7F81" w:rsidRDefault="008C7F81"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Consumo</w:t>
            </w:r>
          </w:p>
        </w:tc>
      </w:tr>
      <w:tr w:rsidR="008C7F81" w14:paraId="7163975E"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63AF8C0C"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609C9095" w14:textId="7F40D1F7" w:rsidR="008C7F81" w:rsidRDefault="008C7F81"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 xml:space="preserve">Tabela de </w:t>
            </w:r>
            <w:r w:rsidR="009D4CB6">
              <w:rPr>
                <w:rFonts w:eastAsia="Times New Roman" w:cs="Arial"/>
                <w:color w:val="000000" w:themeColor="text1"/>
                <w:lang w:eastAsia="pt-BR"/>
              </w:rPr>
              <w:t>Consumo</w:t>
            </w:r>
            <w:r>
              <w:rPr>
                <w:rFonts w:eastAsia="Times New Roman" w:cs="Arial"/>
                <w:color w:val="000000" w:themeColor="text1"/>
                <w:lang w:eastAsia="pt-BR"/>
              </w:rPr>
              <w:t>. Relaciona-se com a</w:t>
            </w:r>
            <w:r w:rsidR="009D4CB6">
              <w:rPr>
                <w:rFonts w:eastAsia="Times New Roman" w:cs="Arial"/>
                <w:color w:val="000000" w:themeColor="text1"/>
                <w:lang w:eastAsia="pt-BR"/>
              </w:rPr>
              <w:t>s</w:t>
            </w:r>
            <w:r>
              <w:rPr>
                <w:rFonts w:eastAsia="Times New Roman" w:cs="Arial"/>
                <w:color w:val="000000" w:themeColor="text1"/>
                <w:lang w:eastAsia="pt-BR"/>
              </w:rPr>
              <w:t xml:space="preserve"> tabela</w:t>
            </w:r>
            <w:r w:rsidR="009D4CB6">
              <w:rPr>
                <w:rFonts w:eastAsia="Times New Roman" w:cs="Arial"/>
                <w:color w:val="000000" w:themeColor="text1"/>
                <w:lang w:eastAsia="pt-BR"/>
              </w:rPr>
              <w:t>s</w:t>
            </w:r>
            <w:r>
              <w:rPr>
                <w:rFonts w:eastAsia="Times New Roman" w:cs="Arial"/>
                <w:color w:val="000000" w:themeColor="text1"/>
                <w:lang w:eastAsia="pt-BR"/>
              </w:rPr>
              <w:t xml:space="preserve"> </w:t>
            </w:r>
            <w:r w:rsidR="009D4CB6">
              <w:rPr>
                <w:rFonts w:eastAsia="Times New Roman" w:cs="Arial"/>
                <w:color w:val="000000" w:themeColor="text1"/>
                <w:lang w:eastAsia="pt-BR"/>
              </w:rPr>
              <w:t>Esg e UnidadeConsumo</w:t>
            </w:r>
          </w:p>
        </w:tc>
      </w:tr>
      <w:tr w:rsidR="008C7F81" w14:paraId="29D72132"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14B2D8ED" w14:textId="77777777" w:rsidR="008C7F81" w:rsidRDefault="008C7F81"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2C38C59B"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901860E"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6A808A25"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60409D15"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8C7F81" w14:paraId="27CC1A67"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3D214A97" w14:textId="1DAFE005"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cod_consumo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41374B03" w14:textId="32C7AE7C" w:rsidR="008C7F81" w:rsidRPr="00384DEE" w:rsidRDefault="009D4CB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14588DC" w14:textId="3D229F04"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3A0206F"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11092B3A" w14:textId="4F198129" w:rsidR="008C7F81" w:rsidRPr="00384DEE" w:rsidRDefault="008C7F81" w:rsidP="009D4CB6">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o</w:t>
            </w:r>
            <w:r w:rsidR="009D4CB6">
              <w:rPr>
                <w:rFonts w:eastAsia="Times New Roman" w:cs="Arial"/>
                <w:color w:val="FF0000"/>
                <w:sz w:val="20"/>
                <w:szCs w:val="20"/>
                <w:lang w:eastAsia="pt-BR"/>
              </w:rPr>
              <w:t xml:space="preserve"> consumo</w:t>
            </w:r>
          </w:p>
        </w:tc>
      </w:tr>
      <w:tr w:rsidR="008C7F81" w14:paraId="4B5C79EB"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5C1D9C16" w14:textId="578C38E9"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quantidade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6F9DA72" w14:textId="7741F65F" w:rsidR="008C7F81" w:rsidRPr="00384DEE" w:rsidRDefault="009D4CB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6A3E3B2D" w14:textId="5BD0AD82" w:rsidR="008C7F81" w:rsidRPr="00384DEE" w:rsidRDefault="008C7F81" w:rsidP="00C159D2">
            <w:pPr>
              <w:spacing w:after="0" w:line="240" w:lineRule="auto"/>
              <w:ind w:firstLine="173"/>
              <w:jc w:val="left"/>
              <w:rPr>
                <w:color w:val="FF0000"/>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0711F9C"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3ED6A3F3" w14:textId="4FE44B82" w:rsidR="008C7F81" w:rsidRPr="00384DEE" w:rsidRDefault="009D4CB6" w:rsidP="009D4CB6">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Quantidade de consumo</w:t>
            </w:r>
          </w:p>
        </w:tc>
      </w:tr>
      <w:tr w:rsidR="008C7F81" w14:paraId="592D6BB4"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5BE01A4" w14:textId="790F904B"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mes</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551BF2D" w14:textId="7D784669"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C200FF1" w14:textId="36239BD7" w:rsidR="008C7F81" w:rsidRPr="00384DEE" w:rsidRDefault="009D4CB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2</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5106E49"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5263C946" w14:textId="3916AF48" w:rsidR="008C7F81" w:rsidRPr="00384DEE" w:rsidRDefault="009D4CB6" w:rsidP="009D4CB6">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Mês do consumo</w:t>
            </w:r>
          </w:p>
        </w:tc>
      </w:tr>
      <w:tr w:rsidR="008C7F81" w14:paraId="32C79AAC"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3E89BA19" w14:textId="7A6F5BB0"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ano</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44B52587" w14:textId="1726799B"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746D7AB7" w14:textId="491762EE" w:rsidR="008C7F81" w:rsidRPr="00384DEE" w:rsidRDefault="009D4CB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4</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709B40B"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3A4CE3B0" w14:textId="469C31EE" w:rsidR="008C7F81" w:rsidRPr="00384DEE" w:rsidRDefault="009D4CB6" w:rsidP="009D4CB6">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Ano do consumo</w:t>
            </w:r>
          </w:p>
        </w:tc>
      </w:tr>
      <w:tr w:rsidR="008B712F" w14:paraId="6B7DB956"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4D94804" w14:textId="6C03DB82" w:rsidR="008B712F" w:rsidRDefault="008B712F"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cod_esg</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EAC930D" w14:textId="3A110F81" w:rsidR="008B712F" w:rsidRPr="00384DEE" w:rsidRDefault="008B712F"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2D922C25" w14:textId="77777777" w:rsidR="008B712F" w:rsidRDefault="008B712F"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5BB459C9" w14:textId="1DBCA136" w:rsidR="008B712F" w:rsidRPr="00384DEE" w:rsidRDefault="008B712F"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30E565C3" w14:textId="2DC0DB03" w:rsidR="008B712F" w:rsidRDefault="008B712F" w:rsidP="009D4CB6">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área ESG</w:t>
            </w:r>
          </w:p>
        </w:tc>
      </w:tr>
      <w:tr w:rsidR="008B712F" w14:paraId="557ECFCA"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tcPr>
          <w:p w14:paraId="524EEEEC" w14:textId="66160538" w:rsidR="008B712F" w:rsidRDefault="008B712F"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cod_unidade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3930B54B" w14:textId="657E504D" w:rsidR="008B712F" w:rsidRPr="00384DEE" w:rsidRDefault="008B712F"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1CA7C4C2" w14:textId="77777777" w:rsidR="008B712F" w:rsidRDefault="008B712F"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tcPr>
          <w:p w14:paraId="6B33F707" w14:textId="44699EDD" w:rsidR="008B712F" w:rsidRPr="00384DEE" w:rsidRDefault="008B712F"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FK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tcPr>
          <w:p w14:paraId="4398BC5B" w14:textId="21DC86A3" w:rsidR="008B712F" w:rsidRDefault="008B712F" w:rsidP="009D4CB6">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unidade de consumo</w:t>
            </w:r>
          </w:p>
        </w:tc>
      </w:tr>
    </w:tbl>
    <w:p w14:paraId="06B95DD5" w14:textId="77777777" w:rsidR="008C7F81" w:rsidRDefault="008C7F81" w:rsidP="001835AD">
      <w:pPr>
        <w:pStyle w:val="Corpodetexto"/>
      </w:pPr>
    </w:p>
    <w:tbl>
      <w:tblPr>
        <w:tblW w:w="13735" w:type="dxa"/>
        <w:tblCellMar>
          <w:left w:w="70" w:type="dxa"/>
          <w:right w:w="70" w:type="dxa"/>
        </w:tblCellMar>
        <w:tblLook w:val="04A0" w:firstRow="1" w:lastRow="0" w:firstColumn="1" w:lastColumn="0" w:noHBand="0" w:noVBand="1"/>
      </w:tblPr>
      <w:tblGrid>
        <w:gridCol w:w="3712"/>
        <w:gridCol w:w="2265"/>
        <w:gridCol w:w="2329"/>
        <w:gridCol w:w="2169"/>
        <w:gridCol w:w="3260"/>
      </w:tblGrid>
      <w:tr w:rsidR="008C7F81" w14:paraId="4C207D62" w14:textId="77777777" w:rsidTr="00C159D2">
        <w:trPr>
          <w:trHeight w:val="285"/>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334F43D0"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Tabela</w:t>
            </w:r>
          </w:p>
        </w:tc>
        <w:tc>
          <w:tcPr>
            <w:tcW w:w="10023" w:type="dxa"/>
            <w:gridSpan w:val="4"/>
            <w:tcBorders>
              <w:top w:val="single" w:sz="12" w:space="0" w:color="auto"/>
              <w:left w:val="single" w:sz="6" w:space="0" w:color="auto"/>
              <w:bottom w:val="single" w:sz="6" w:space="0" w:color="auto"/>
              <w:right w:val="single" w:sz="12" w:space="0" w:color="auto"/>
            </w:tcBorders>
            <w:shd w:val="clear" w:color="auto" w:fill="FFFFFF" w:themeFill="background1"/>
            <w:noWrap/>
            <w:vAlign w:val="bottom"/>
            <w:hideMark/>
          </w:tcPr>
          <w:p w14:paraId="02E952F7" w14:textId="78083F11" w:rsidR="008C7F81" w:rsidRDefault="008C7F81" w:rsidP="00C159D2">
            <w:pPr>
              <w:spacing w:after="0" w:line="240" w:lineRule="auto"/>
              <w:ind w:firstLine="32"/>
              <w:jc w:val="left"/>
              <w:rPr>
                <w:rFonts w:ascii="Courier New" w:eastAsia="Times New Roman" w:hAnsi="Courier New" w:cs="Courier New"/>
                <w:color w:val="000000" w:themeColor="text1"/>
                <w:lang w:eastAsia="pt-BR"/>
              </w:rPr>
            </w:pPr>
            <w:r>
              <w:rPr>
                <w:rFonts w:ascii="Courier New" w:eastAsia="Times New Roman" w:hAnsi="Courier New" w:cs="Courier New"/>
                <w:color w:val="000000" w:themeColor="text1"/>
                <w:lang w:eastAsia="pt-BR"/>
              </w:rPr>
              <w:t>UnidadeConsumo</w:t>
            </w:r>
          </w:p>
        </w:tc>
      </w:tr>
      <w:tr w:rsidR="008C7F81" w14:paraId="0DAEA798" w14:textId="77777777" w:rsidTr="00C159D2">
        <w:trPr>
          <w:trHeight w:val="299"/>
        </w:trPr>
        <w:tc>
          <w:tcPr>
            <w:tcW w:w="3712" w:type="dxa"/>
            <w:tcBorders>
              <w:top w:val="single" w:sz="6" w:space="0" w:color="auto"/>
              <w:left w:val="single" w:sz="12" w:space="0" w:color="auto"/>
              <w:bottom w:val="single" w:sz="12" w:space="0" w:color="auto"/>
              <w:right w:val="single" w:sz="6" w:space="0" w:color="auto"/>
            </w:tcBorders>
            <w:shd w:val="clear" w:color="auto" w:fill="FFFFFF" w:themeFill="background1"/>
            <w:noWrap/>
            <w:vAlign w:val="bottom"/>
            <w:hideMark/>
          </w:tcPr>
          <w:p w14:paraId="15770687" w14:textId="77777777" w:rsidR="008C7F81" w:rsidRDefault="008C7F81" w:rsidP="00C159D2">
            <w:pPr>
              <w:spacing w:after="0" w:line="240" w:lineRule="auto"/>
              <w:ind w:firstLine="0"/>
              <w:rPr>
                <w:rFonts w:eastAsia="Times New Roman" w:cs="Arial"/>
                <w:b/>
                <w:bCs/>
                <w:color w:val="000000"/>
                <w:lang w:eastAsia="pt-BR"/>
              </w:rPr>
            </w:pPr>
            <w:r>
              <w:rPr>
                <w:rFonts w:eastAsia="Times New Roman" w:cs="Arial"/>
                <w:b/>
                <w:bCs/>
                <w:color w:val="000000"/>
                <w:lang w:eastAsia="pt-BR"/>
              </w:rPr>
              <w:t>Descrição</w:t>
            </w:r>
          </w:p>
        </w:tc>
        <w:tc>
          <w:tcPr>
            <w:tcW w:w="10023" w:type="dxa"/>
            <w:gridSpan w:val="4"/>
            <w:tcBorders>
              <w:top w:val="single" w:sz="6" w:space="0" w:color="auto"/>
              <w:left w:val="single" w:sz="6" w:space="0" w:color="auto"/>
              <w:bottom w:val="single" w:sz="12" w:space="0" w:color="auto"/>
              <w:right w:val="single" w:sz="12" w:space="0" w:color="auto"/>
            </w:tcBorders>
            <w:shd w:val="clear" w:color="auto" w:fill="FFFFFF" w:themeFill="background1"/>
            <w:noWrap/>
            <w:vAlign w:val="bottom"/>
            <w:hideMark/>
          </w:tcPr>
          <w:p w14:paraId="12421F12" w14:textId="36B8AF6E" w:rsidR="008C7F81" w:rsidRDefault="008C7F81" w:rsidP="00C159D2">
            <w:pPr>
              <w:spacing w:after="0" w:line="240" w:lineRule="auto"/>
              <w:ind w:firstLine="173"/>
              <w:jc w:val="left"/>
              <w:rPr>
                <w:rFonts w:eastAsia="Times New Roman" w:cs="Arial"/>
                <w:color w:val="000000"/>
                <w:lang w:eastAsia="pt-BR"/>
              </w:rPr>
            </w:pPr>
            <w:r>
              <w:rPr>
                <w:rFonts w:eastAsia="Times New Roman" w:cs="Arial"/>
                <w:color w:val="000000" w:themeColor="text1"/>
                <w:lang w:eastAsia="pt-BR"/>
              </w:rPr>
              <w:t xml:space="preserve">Tabela de </w:t>
            </w:r>
            <w:r w:rsidR="009D4CB6">
              <w:rPr>
                <w:rFonts w:eastAsia="Times New Roman" w:cs="Arial"/>
                <w:color w:val="000000" w:themeColor="text1"/>
                <w:lang w:eastAsia="pt-BR"/>
              </w:rPr>
              <w:t>UnidadeConsumo</w:t>
            </w:r>
            <w:r>
              <w:rPr>
                <w:rFonts w:eastAsia="Times New Roman" w:cs="Arial"/>
                <w:color w:val="000000" w:themeColor="text1"/>
                <w:lang w:eastAsia="pt-BR"/>
              </w:rPr>
              <w:t xml:space="preserve">. Relaciona-se com a tabela </w:t>
            </w:r>
            <w:r w:rsidR="009D4CB6">
              <w:rPr>
                <w:rFonts w:eastAsia="Times New Roman" w:cs="Arial"/>
                <w:color w:val="000000" w:themeColor="text1"/>
                <w:lang w:eastAsia="pt-BR"/>
              </w:rPr>
              <w:t>Consumo</w:t>
            </w:r>
          </w:p>
        </w:tc>
      </w:tr>
      <w:tr w:rsidR="008C7F81" w14:paraId="67E1FFCC" w14:textId="77777777" w:rsidTr="00C159D2">
        <w:trPr>
          <w:trHeight w:val="242"/>
        </w:trPr>
        <w:tc>
          <w:tcPr>
            <w:tcW w:w="3712" w:type="dxa"/>
            <w:tcBorders>
              <w:top w:val="single" w:sz="12" w:space="0" w:color="auto"/>
              <w:left w:val="single" w:sz="12" w:space="0" w:color="auto"/>
              <w:bottom w:val="single" w:sz="6" w:space="0" w:color="auto"/>
              <w:right w:val="single" w:sz="6" w:space="0" w:color="auto"/>
            </w:tcBorders>
            <w:shd w:val="clear" w:color="auto" w:fill="FFFFFF" w:themeFill="background1"/>
            <w:noWrap/>
            <w:vAlign w:val="bottom"/>
            <w:hideMark/>
          </w:tcPr>
          <w:p w14:paraId="00603296" w14:textId="77777777" w:rsidR="008C7F81" w:rsidRDefault="008C7F81" w:rsidP="00C159D2">
            <w:pPr>
              <w:spacing w:after="0" w:line="240" w:lineRule="auto"/>
              <w:rPr>
                <w:rFonts w:eastAsia="Times New Roman" w:cs="Arial"/>
                <w:b/>
                <w:bCs/>
                <w:color w:val="000000"/>
                <w:sz w:val="20"/>
                <w:szCs w:val="20"/>
                <w:lang w:eastAsia="pt-BR"/>
              </w:rPr>
            </w:pPr>
            <w:r>
              <w:rPr>
                <w:rFonts w:eastAsia="Times New Roman" w:cs="Arial"/>
                <w:b/>
                <w:bCs/>
                <w:color w:val="000000"/>
                <w:sz w:val="20"/>
                <w:szCs w:val="20"/>
                <w:lang w:eastAsia="pt-BR"/>
              </w:rPr>
              <w:t>Coluna</w:t>
            </w:r>
          </w:p>
        </w:tc>
        <w:tc>
          <w:tcPr>
            <w:tcW w:w="2265"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05815919"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Tipo de Dados</w:t>
            </w:r>
          </w:p>
        </w:tc>
        <w:tc>
          <w:tcPr>
            <w:tcW w:w="232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4E43B4D4"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Tamanho</w:t>
            </w:r>
          </w:p>
        </w:tc>
        <w:tc>
          <w:tcPr>
            <w:tcW w:w="2169" w:type="dxa"/>
            <w:tcBorders>
              <w:top w:val="single" w:sz="12" w:space="0" w:color="auto"/>
              <w:left w:val="single" w:sz="6" w:space="0" w:color="auto"/>
              <w:bottom w:val="single" w:sz="6" w:space="0" w:color="auto"/>
              <w:right w:val="single" w:sz="6" w:space="0" w:color="auto"/>
            </w:tcBorders>
            <w:shd w:val="clear" w:color="auto" w:fill="FFFFFF" w:themeFill="background1"/>
            <w:noWrap/>
            <w:vAlign w:val="bottom"/>
            <w:hideMark/>
          </w:tcPr>
          <w:p w14:paraId="167CF954"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Constraint</w:t>
            </w:r>
          </w:p>
        </w:tc>
        <w:tc>
          <w:tcPr>
            <w:tcW w:w="3260" w:type="dxa"/>
            <w:tcBorders>
              <w:top w:val="single" w:sz="12" w:space="0" w:color="auto"/>
              <w:left w:val="single" w:sz="6" w:space="0" w:color="auto"/>
              <w:bottom w:val="single" w:sz="6" w:space="0" w:color="auto"/>
              <w:right w:val="single" w:sz="12" w:space="0" w:color="auto"/>
            </w:tcBorders>
            <w:shd w:val="clear" w:color="auto" w:fill="FFFFFF" w:themeFill="background1"/>
            <w:vAlign w:val="bottom"/>
            <w:hideMark/>
          </w:tcPr>
          <w:p w14:paraId="5375C3B6" w14:textId="77777777" w:rsidR="008C7F81" w:rsidRDefault="008C7F81" w:rsidP="00C159D2">
            <w:pPr>
              <w:spacing w:after="0" w:line="240" w:lineRule="auto"/>
              <w:ind w:firstLine="173"/>
              <w:jc w:val="left"/>
              <w:rPr>
                <w:rFonts w:eastAsia="Times New Roman" w:cs="Arial"/>
                <w:b/>
                <w:bCs/>
                <w:color w:val="000000"/>
                <w:sz w:val="20"/>
                <w:szCs w:val="20"/>
                <w:lang w:eastAsia="pt-BR"/>
              </w:rPr>
            </w:pPr>
            <w:r>
              <w:rPr>
                <w:rFonts w:eastAsia="Times New Roman" w:cs="Arial"/>
                <w:b/>
                <w:bCs/>
                <w:color w:val="000000"/>
                <w:sz w:val="20"/>
                <w:szCs w:val="20"/>
                <w:lang w:eastAsia="pt-BR"/>
              </w:rPr>
              <w:t>Descrição</w:t>
            </w:r>
          </w:p>
        </w:tc>
      </w:tr>
      <w:tr w:rsidR="008C7F81" w14:paraId="2E67A845"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641F176A" w14:textId="64763C12"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cod_unidade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7D22357" w14:textId="7D094EB1" w:rsidR="008C7F81" w:rsidRPr="00384DEE" w:rsidRDefault="009D4CB6" w:rsidP="00C159D2">
            <w:pPr>
              <w:spacing w:after="0" w:line="240" w:lineRule="auto"/>
              <w:ind w:firstLine="173"/>
              <w:jc w:val="left"/>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INTEGER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73A26E4F" w14:textId="13E50B5F"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396EC542"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PK</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699258DB" w14:textId="58DE23E0" w:rsidR="008C7F81" w:rsidRPr="00384DEE" w:rsidRDefault="008C7F81" w:rsidP="008C7F81">
            <w:pPr>
              <w:spacing w:after="0" w:line="240" w:lineRule="auto"/>
              <w:ind w:firstLine="0"/>
              <w:jc w:val="left"/>
              <w:rPr>
                <w:rFonts w:eastAsia="Times New Roman" w:cs="Arial"/>
                <w:color w:val="FF0000"/>
                <w:sz w:val="20"/>
                <w:szCs w:val="20"/>
                <w:lang w:eastAsia="pt-BR"/>
              </w:rPr>
            </w:pPr>
            <w:r w:rsidRPr="00384DEE">
              <w:rPr>
                <w:rFonts w:eastAsia="Times New Roman" w:cs="Arial"/>
                <w:color w:val="FF0000"/>
                <w:sz w:val="20"/>
                <w:szCs w:val="20"/>
                <w:lang w:eastAsia="pt-BR"/>
              </w:rPr>
              <w:t>Identificador único d</w:t>
            </w:r>
            <w:r>
              <w:rPr>
                <w:rFonts w:eastAsia="Times New Roman" w:cs="Arial"/>
                <w:color w:val="FF0000"/>
                <w:sz w:val="20"/>
                <w:szCs w:val="20"/>
                <w:lang w:eastAsia="pt-BR"/>
              </w:rPr>
              <w:t>a unidade de consumo</w:t>
            </w:r>
          </w:p>
        </w:tc>
      </w:tr>
      <w:tr w:rsidR="008C7F81" w14:paraId="54F7B2BF" w14:textId="77777777" w:rsidTr="00C159D2">
        <w:trPr>
          <w:trHeight w:val="242"/>
        </w:trPr>
        <w:tc>
          <w:tcPr>
            <w:tcW w:w="3712" w:type="dxa"/>
            <w:tcBorders>
              <w:top w:val="single" w:sz="6" w:space="0" w:color="auto"/>
              <w:left w:val="single" w:sz="12" w:space="0" w:color="auto"/>
              <w:bottom w:val="single" w:sz="6" w:space="0" w:color="auto"/>
              <w:right w:val="single" w:sz="6" w:space="0" w:color="auto"/>
            </w:tcBorders>
            <w:shd w:val="clear" w:color="auto" w:fill="FFFFFF" w:themeFill="background1"/>
            <w:noWrap/>
            <w:vAlign w:val="center"/>
            <w:hideMark/>
          </w:tcPr>
          <w:p w14:paraId="59AF2952" w14:textId="73F3D5FE" w:rsidR="008C7F81" w:rsidRPr="00384DEE" w:rsidRDefault="008C7F81" w:rsidP="00C159D2">
            <w:pPr>
              <w:spacing w:after="0" w:line="240" w:lineRule="auto"/>
              <w:ind w:firstLine="0"/>
              <w:rPr>
                <w:rFonts w:ascii="Courier New" w:eastAsia="Times New Roman" w:hAnsi="Courier New" w:cs="Courier New"/>
                <w:color w:val="FF0000"/>
                <w:sz w:val="20"/>
                <w:szCs w:val="20"/>
                <w:lang w:eastAsia="pt-BR"/>
              </w:rPr>
            </w:pPr>
            <w:r>
              <w:rPr>
                <w:rFonts w:ascii="Courier New" w:eastAsia="Times New Roman" w:hAnsi="Courier New" w:cs="Courier New"/>
                <w:color w:val="FF0000"/>
                <w:sz w:val="20"/>
                <w:szCs w:val="20"/>
                <w:lang w:eastAsia="pt-BR"/>
              </w:rPr>
              <w:t>unidade</w:t>
            </w:r>
          </w:p>
        </w:tc>
        <w:tc>
          <w:tcPr>
            <w:tcW w:w="2265"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2FD108DB"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VARCHAR</w:t>
            </w:r>
          </w:p>
        </w:tc>
        <w:tc>
          <w:tcPr>
            <w:tcW w:w="232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014D79C7" w14:textId="77777777" w:rsidR="008C7F81" w:rsidRPr="00384DEE" w:rsidRDefault="008C7F81" w:rsidP="00C159D2">
            <w:pPr>
              <w:spacing w:after="0" w:line="240" w:lineRule="auto"/>
              <w:ind w:firstLine="173"/>
              <w:jc w:val="left"/>
              <w:rPr>
                <w:color w:val="FF0000"/>
              </w:rPr>
            </w:pPr>
            <w:r w:rsidRPr="00384DEE">
              <w:rPr>
                <w:rFonts w:ascii="Courier New" w:eastAsia="Times New Roman" w:hAnsi="Courier New" w:cs="Courier New"/>
                <w:color w:val="FF0000"/>
                <w:sz w:val="20"/>
                <w:szCs w:val="20"/>
                <w:lang w:eastAsia="pt-BR"/>
              </w:rPr>
              <w:t>50</w:t>
            </w:r>
          </w:p>
        </w:tc>
        <w:tc>
          <w:tcPr>
            <w:tcW w:w="2169" w:type="dxa"/>
            <w:tcBorders>
              <w:top w:val="single" w:sz="6" w:space="0" w:color="auto"/>
              <w:left w:val="single" w:sz="6" w:space="0" w:color="auto"/>
              <w:bottom w:val="single" w:sz="6" w:space="0" w:color="auto"/>
              <w:right w:val="single" w:sz="6" w:space="0" w:color="auto"/>
            </w:tcBorders>
            <w:shd w:val="clear" w:color="auto" w:fill="FFFFFF" w:themeFill="background1"/>
            <w:noWrap/>
            <w:vAlign w:val="center"/>
            <w:hideMark/>
          </w:tcPr>
          <w:p w14:paraId="14456DF5" w14:textId="77777777" w:rsidR="008C7F81" w:rsidRPr="00384DEE" w:rsidRDefault="008C7F81" w:rsidP="00C159D2">
            <w:pPr>
              <w:spacing w:after="0" w:line="240" w:lineRule="auto"/>
              <w:ind w:firstLine="173"/>
              <w:jc w:val="left"/>
              <w:rPr>
                <w:rFonts w:ascii="Courier New" w:eastAsia="Times New Roman" w:hAnsi="Courier New" w:cs="Courier New"/>
                <w:color w:val="FF0000"/>
                <w:sz w:val="20"/>
                <w:szCs w:val="20"/>
                <w:lang w:eastAsia="pt-BR"/>
              </w:rPr>
            </w:pPr>
            <w:r w:rsidRPr="00384DEE">
              <w:rPr>
                <w:rFonts w:ascii="Courier New" w:eastAsia="Times New Roman" w:hAnsi="Courier New" w:cs="Courier New"/>
                <w:color w:val="FF0000"/>
                <w:sz w:val="20"/>
                <w:szCs w:val="20"/>
                <w:lang w:eastAsia="pt-BR"/>
              </w:rPr>
              <w:t>NN</w:t>
            </w:r>
          </w:p>
        </w:tc>
        <w:tc>
          <w:tcPr>
            <w:tcW w:w="3260" w:type="dxa"/>
            <w:tcBorders>
              <w:top w:val="single" w:sz="6" w:space="0" w:color="auto"/>
              <w:left w:val="single" w:sz="6" w:space="0" w:color="auto"/>
              <w:bottom w:val="single" w:sz="6" w:space="0" w:color="auto"/>
              <w:right w:val="single" w:sz="12" w:space="0" w:color="auto"/>
            </w:tcBorders>
            <w:shd w:val="clear" w:color="auto" w:fill="FFFFFF" w:themeFill="background1"/>
            <w:vAlign w:val="center"/>
            <w:hideMark/>
          </w:tcPr>
          <w:p w14:paraId="46981F5B" w14:textId="5A5481B5" w:rsidR="008C7F81" w:rsidRPr="00384DEE" w:rsidRDefault="008C7F81" w:rsidP="008C7F81">
            <w:pPr>
              <w:spacing w:after="0" w:line="240" w:lineRule="auto"/>
              <w:ind w:firstLine="0"/>
              <w:jc w:val="left"/>
              <w:rPr>
                <w:rFonts w:eastAsia="Times New Roman" w:cs="Arial"/>
                <w:color w:val="FF0000"/>
                <w:sz w:val="20"/>
                <w:szCs w:val="20"/>
                <w:lang w:eastAsia="pt-BR"/>
              </w:rPr>
            </w:pPr>
            <w:r>
              <w:rPr>
                <w:rFonts w:eastAsia="Times New Roman" w:cs="Arial"/>
                <w:color w:val="FF0000"/>
                <w:sz w:val="20"/>
                <w:szCs w:val="20"/>
                <w:lang w:eastAsia="pt-BR"/>
              </w:rPr>
              <w:t>Unidade de consumo utilizado pelo consumo (kWh, m3 etc.)</w:t>
            </w:r>
          </w:p>
        </w:tc>
      </w:tr>
      <w:bookmarkEnd w:id="4"/>
    </w:tbl>
    <w:p w14:paraId="50C32B28" w14:textId="2B3045FA" w:rsidR="00D71306" w:rsidRDefault="00D71306" w:rsidP="008645AC">
      <w:pPr>
        <w:pStyle w:val="Corpodetexto"/>
        <w:ind w:firstLine="0"/>
        <w:rPr>
          <w:rFonts w:eastAsia="Times New Roman"/>
          <w:szCs w:val="28"/>
        </w:rPr>
      </w:pPr>
    </w:p>
    <w:p w14:paraId="7AA9E52C" w14:textId="7B97CE8C" w:rsidR="00384DEE" w:rsidRDefault="00D71306" w:rsidP="00384DEE">
      <w:pPr>
        <w:pStyle w:val="Ttulo2"/>
      </w:pPr>
      <w:bookmarkStart w:id="5" w:name="_Toc71710955"/>
      <w:r>
        <w:lastRenderedPageBreak/>
        <w:t>3</w:t>
      </w:r>
      <w:r w:rsidR="00101E62">
        <w:t xml:space="preserve"> </w:t>
      </w:r>
      <w:r>
        <w:t>–</w:t>
      </w:r>
      <w:r w:rsidR="000906E4" w:rsidRPr="004F1D41">
        <w:t xml:space="preserve"> </w:t>
      </w:r>
      <w:r>
        <w:t>Projeto Lógico do Banco de Dados</w:t>
      </w:r>
      <w:bookmarkEnd w:id="5"/>
    </w:p>
    <w:p w14:paraId="4EC8B157" w14:textId="77777777" w:rsidR="00DE6C22" w:rsidRDefault="00DE6C22" w:rsidP="00DE6C22">
      <w:pPr>
        <w:ind w:firstLine="0"/>
        <w:rPr>
          <w:rStyle w:val="Forte"/>
          <w:rFonts w:ascii="Source Sans Pro" w:hAnsi="Source Sans Pro"/>
          <w:caps/>
          <w:noProof/>
          <w:sz w:val="26"/>
          <w:szCs w:val="26"/>
          <w:shd w:val="clear" w:color="auto" w:fill="FFFFFF"/>
        </w:rPr>
      </w:pPr>
      <w:r>
        <w:rPr>
          <w:rStyle w:val="Forte"/>
          <w:rFonts w:ascii="Source Sans Pro" w:hAnsi="Source Sans Pro"/>
          <w:caps/>
          <w:noProof/>
          <w:sz w:val="26"/>
          <w:szCs w:val="26"/>
          <w:shd w:val="clear" w:color="auto" w:fill="FFFFFF"/>
        </w:rPr>
        <w:t>Modelo lógico:</w:t>
      </w:r>
    </w:p>
    <w:p w14:paraId="044846DA" w14:textId="50D4BCAD" w:rsidR="00DE6C22" w:rsidRPr="00DE6C22" w:rsidRDefault="00E830B9" w:rsidP="00DE6C22">
      <w:pPr>
        <w:ind w:firstLine="0"/>
        <w:rPr>
          <w:rStyle w:val="Forte"/>
          <w:rFonts w:ascii="Source Sans Pro" w:hAnsi="Source Sans Pro"/>
          <w:caps/>
          <w:noProof/>
          <w:sz w:val="26"/>
          <w:szCs w:val="26"/>
          <w:shd w:val="clear" w:color="auto" w:fill="FFFFFF"/>
        </w:rPr>
      </w:pPr>
      <w:r>
        <w:rPr>
          <w:rFonts w:ascii="Source Sans Pro" w:hAnsi="Source Sans Pro"/>
          <w:b/>
          <w:bCs/>
          <w:caps/>
          <w:noProof/>
          <w:sz w:val="26"/>
          <w:szCs w:val="26"/>
          <w:shd w:val="clear" w:color="auto" w:fill="FFFFFF"/>
        </w:rPr>
        <w:drawing>
          <wp:inline distT="0" distB="0" distL="0" distR="0" wp14:anchorId="0C571490" wp14:editId="0FA468B0">
            <wp:extent cx="7886700" cy="4229100"/>
            <wp:effectExtent l="0" t="0" r="0" b="0"/>
            <wp:docPr id="136177351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73517" name="Imagem 1"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7886700" cy="4229100"/>
                    </a:xfrm>
                    <a:prstGeom prst="rect">
                      <a:avLst/>
                    </a:prstGeom>
                  </pic:spPr>
                </pic:pic>
              </a:graphicData>
            </a:graphic>
          </wp:inline>
        </w:drawing>
      </w:r>
    </w:p>
    <w:p w14:paraId="63D2D06A" w14:textId="77777777" w:rsidR="00DE6C22" w:rsidRDefault="00DE6C22" w:rsidP="00DE6C22">
      <w:pPr>
        <w:pStyle w:val="PargrafodaLista"/>
        <w:jc w:val="center"/>
        <w:rPr>
          <w:rStyle w:val="Forte"/>
          <w:rFonts w:ascii="Source Sans Pro" w:hAnsi="Source Sans Pro"/>
          <w:caps/>
          <w:noProof/>
          <w:sz w:val="26"/>
          <w:szCs w:val="26"/>
          <w:shd w:val="clear" w:color="auto" w:fill="FFFFFF"/>
        </w:rPr>
      </w:pPr>
    </w:p>
    <w:p w14:paraId="5FDD4519" w14:textId="0BDCE309" w:rsidR="00DE6C22" w:rsidRDefault="00DE6C22" w:rsidP="00DE6C22">
      <w:pPr>
        <w:ind w:firstLine="0"/>
        <w:rPr>
          <w:rStyle w:val="Forte"/>
          <w:rFonts w:ascii="Source Sans Pro" w:hAnsi="Source Sans Pro"/>
          <w:caps/>
          <w:noProof/>
          <w:sz w:val="26"/>
          <w:szCs w:val="26"/>
          <w:shd w:val="clear" w:color="auto" w:fill="FFFFFF"/>
        </w:rPr>
      </w:pPr>
      <w:r>
        <w:rPr>
          <w:rStyle w:val="Forte"/>
          <w:rFonts w:ascii="Source Sans Pro" w:hAnsi="Source Sans Pro"/>
          <w:caps/>
          <w:noProof/>
          <w:sz w:val="26"/>
          <w:szCs w:val="26"/>
          <w:shd w:val="clear" w:color="auto" w:fill="FFFFFF"/>
        </w:rPr>
        <w:lastRenderedPageBreak/>
        <w:t>Modelo RELACIONAL:</w:t>
      </w:r>
    </w:p>
    <w:p w14:paraId="46B0ABB8" w14:textId="1BAD3920" w:rsidR="00DE6C22" w:rsidRPr="00DE6C22" w:rsidRDefault="00E830B9" w:rsidP="00DE6C22">
      <w:pPr>
        <w:ind w:firstLine="0"/>
        <w:rPr>
          <w:rStyle w:val="Forte"/>
          <w:rFonts w:ascii="Source Sans Pro" w:hAnsi="Source Sans Pro"/>
          <w:caps/>
          <w:noProof/>
          <w:sz w:val="26"/>
          <w:szCs w:val="26"/>
          <w:shd w:val="clear" w:color="auto" w:fill="FFFFFF"/>
        </w:rPr>
      </w:pPr>
      <w:r>
        <w:rPr>
          <w:rFonts w:ascii="Source Sans Pro" w:hAnsi="Source Sans Pro"/>
          <w:b/>
          <w:bCs/>
          <w:caps/>
          <w:noProof/>
          <w:sz w:val="26"/>
          <w:szCs w:val="26"/>
          <w:shd w:val="clear" w:color="auto" w:fill="FFFFFF"/>
        </w:rPr>
        <w:drawing>
          <wp:inline distT="0" distB="0" distL="0" distR="0" wp14:anchorId="5F754D6D" wp14:editId="0381F2FF">
            <wp:extent cx="8897620" cy="4359275"/>
            <wp:effectExtent l="0" t="0" r="0" b="3175"/>
            <wp:docPr id="176851389"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1389" name="Imagem 2" descr="Diagrama, Esquemátic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8897620" cy="4359275"/>
                    </a:xfrm>
                    <a:prstGeom prst="rect">
                      <a:avLst/>
                    </a:prstGeom>
                  </pic:spPr>
                </pic:pic>
              </a:graphicData>
            </a:graphic>
          </wp:inline>
        </w:drawing>
      </w:r>
    </w:p>
    <w:p w14:paraId="02B8914E" w14:textId="77777777" w:rsidR="00DE6C22" w:rsidRDefault="00DE6C22" w:rsidP="00DE6C22">
      <w:pPr>
        <w:pStyle w:val="PargrafodaLista"/>
        <w:jc w:val="center"/>
        <w:rPr>
          <w:rStyle w:val="Forte"/>
          <w:rFonts w:ascii="Source Sans Pro" w:hAnsi="Source Sans Pro"/>
          <w:caps/>
          <w:noProof/>
          <w:sz w:val="26"/>
          <w:szCs w:val="26"/>
          <w:shd w:val="clear" w:color="auto" w:fill="FFFFFF"/>
        </w:rPr>
      </w:pPr>
    </w:p>
    <w:p w14:paraId="7C1C2A77" w14:textId="6DB3BAAB" w:rsidR="00DE6C22" w:rsidRPr="00C74581" w:rsidRDefault="00DE6C22" w:rsidP="00CD7B96">
      <w:pPr>
        <w:pStyle w:val="PargrafodaLista"/>
        <w:jc w:val="center"/>
        <w:sectPr w:rsidR="00DE6C22" w:rsidRPr="00C74581" w:rsidSect="00890ACF">
          <w:headerReference w:type="default" r:id="rId19"/>
          <w:headerReference w:type="first" r:id="rId20"/>
          <w:pgSz w:w="16838" w:h="11906" w:orient="landscape" w:code="9"/>
          <w:pgMar w:top="1701" w:right="1118" w:bottom="1134" w:left="1708" w:header="709" w:footer="709" w:gutter="0"/>
          <w:cols w:space="708"/>
          <w:titlePg/>
          <w:docGrid w:linePitch="360"/>
        </w:sectPr>
      </w:pPr>
    </w:p>
    <w:p w14:paraId="4C16E65D" w14:textId="5F7539EC" w:rsidR="006C4326" w:rsidRPr="00D127A6" w:rsidRDefault="006C4326" w:rsidP="00384DEE">
      <w:pPr>
        <w:pStyle w:val="Ttulo2"/>
        <w:rPr>
          <w:b w:val="0"/>
          <w:bCs w:val="0"/>
          <w:iCs w:val="0"/>
          <w:szCs w:val="24"/>
        </w:rPr>
      </w:pPr>
    </w:p>
    <w:sectPr w:rsidR="006C4326" w:rsidRPr="00D127A6" w:rsidSect="006C4326">
      <w:headerReference w:type="first" r:id="rId21"/>
      <w:pgSz w:w="11906" w:h="16838" w:code="9"/>
      <w:pgMar w:top="1707" w:right="1701" w:bottom="111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8FD1F" w14:textId="77777777" w:rsidR="00606047" w:rsidRDefault="00606047" w:rsidP="00987BE0">
      <w:pPr>
        <w:spacing w:after="0" w:line="240" w:lineRule="auto"/>
      </w:pPr>
      <w:r>
        <w:separator/>
      </w:r>
    </w:p>
  </w:endnote>
  <w:endnote w:type="continuationSeparator" w:id="0">
    <w:p w14:paraId="2065B90F" w14:textId="77777777" w:rsidR="00606047" w:rsidRDefault="00606047" w:rsidP="0098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45A77" w14:textId="77777777" w:rsidR="00606047" w:rsidRDefault="00606047" w:rsidP="00987BE0">
      <w:pPr>
        <w:spacing w:after="0" w:line="240" w:lineRule="auto"/>
      </w:pPr>
      <w:r>
        <w:separator/>
      </w:r>
    </w:p>
  </w:footnote>
  <w:footnote w:type="continuationSeparator" w:id="0">
    <w:p w14:paraId="1E083974" w14:textId="77777777" w:rsidR="00606047" w:rsidRDefault="00606047" w:rsidP="00987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022C" w14:textId="36CC1D62" w:rsidR="00B92022" w:rsidRDefault="00B92022" w:rsidP="00D563AE">
    <w:pPr>
      <w:pStyle w:val="Cabealho"/>
      <w:tabs>
        <w:tab w:val="clear" w:pos="8504"/>
        <w:tab w:val="right" w:pos="9072"/>
      </w:tabs>
      <w:ind w:firstLine="0"/>
    </w:pPr>
  </w:p>
  <w:p w14:paraId="32F129CD" w14:textId="14CF73C7" w:rsidR="00B92022" w:rsidRDefault="00B92022">
    <w:pPr>
      <w:pStyle w:val="Cabealho"/>
    </w:pPr>
    <w:r>
      <w:tab/>
    </w: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7B07" w14:textId="7E3234D5" w:rsidR="00B92022" w:rsidRDefault="00B92022" w:rsidP="004F1D41">
    <w:pPr>
      <w:pStyle w:val="Cabealho"/>
      <w:tabs>
        <w:tab w:val="clear" w:pos="8504"/>
        <w:tab w:val="left" w:pos="7371"/>
        <w:tab w:val="left" w:pos="7513"/>
        <w:tab w:val="left" w:pos="8505"/>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9CF6D" w14:textId="36724E62" w:rsidR="00B92022" w:rsidRDefault="00B92022" w:rsidP="00B92022">
    <w:pPr>
      <w:pStyle w:val="Cabealho"/>
      <w:tabs>
        <w:tab w:val="clear" w:pos="8504"/>
        <w:tab w:val="right" w:pos="9072"/>
      </w:tabs>
      <w:ind w:firstLine="0"/>
    </w:pPr>
  </w:p>
  <w:p w14:paraId="72077048" w14:textId="46B7527A" w:rsidR="00B92022" w:rsidRDefault="00B92022" w:rsidP="000906E4">
    <w:pPr>
      <w:pStyle w:val="Cabealho"/>
      <w:tabs>
        <w:tab w:val="clear" w:pos="8504"/>
        <w:tab w:val="left" w:pos="7371"/>
        <w:tab w:val="left" w:pos="7513"/>
        <w:tab w:val="left" w:pos="850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5565" w14:textId="77777777" w:rsidR="00D71306" w:rsidRDefault="00D71306" w:rsidP="00D563AE">
    <w:pPr>
      <w:pStyle w:val="Cabealho"/>
      <w:tabs>
        <w:tab w:val="clear" w:pos="8504"/>
        <w:tab w:val="right" w:pos="9072"/>
      </w:tabs>
      <w:ind w:firstLine="0"/>
    </w:pPr>
    <w:r>
      <w:rPr>
        <w:noProof/>
      </w:rPr>
      <w:drawing>
        <wp:anchor distT="0" distB="0" distL="114300" distR="114300" simplePos="0" relativeHeight="251688960" behindDoc="0" locked="0" layoutInCell="1" allowOverlap="1" wp14:anchorId="1CA55965" wp14:editId="0E634B8A">
          <wp:simplePos x="0" y="0"/>
          <wp:positionH relativeFrom="column">
            <wp:posOffset>114088</wp:posOffset>
          </wp:positionH>
          <wp:positionV relativeFrom="paragraph">
            <wp:posOffset>179281</wp:posOffset>
          </wp:positionV>
          <wp:extent cx="583541" cy="161925"/>
          <wp:effectExtent l="0" t="0" r="7620" b="0"/>
          <wp:wrapNone/>
          <wp:docPr id="1772143136" name="Imagem 177214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3541" cy="161925"/>
                  </a:xfrm>
                  <a:prstGeom prst="rect">
                    <a:avLst/>
                  </a:prstGeom>
                </pic:spPr>
              </pic:pic>
            </a:graphicData>
          </a:graphic>
        </wp:anchor>
      </w:drawing>
    </w:r>
    <w:r>
      <w:tab/>
    </w:r>
    <w:r>
      <w:tab/>
    </w:r>
    <w:r>
      <w:tab/>
    </w:r>
    <w:r w:rsidR="1A176BA7">
      <w:t xml:space="preserve">Página </w:t>
    </w:r>
    <w:r>
      <w:fldChar w:fldCharType="begin"/>
    </w:r>
    <w:r>
      <w:instrText xml:space="preserve"> PAGE   \* MERGEFORMAT </w:instrText>
    </w:r>
    <w:r>
      <w:fldChar w:fldCharType="separate"/>
    </w:r>
    <w:r w:rsidR="1A176BA7">
      <w:t>10</w:t>
    </w:r>
    <w:r>
      <w:fldChar w:fldCharType="end"/>
    </w:r>
    <w:r w:rsidR="1A176BA7">
      <w:t xml:space="preserve"> de </w:t>
    </w:r>
    <w:fldSimple w:instr="NUMPAGES   \* MERGEFORMAT">
      <w:r w:rsidR="1A176BA7">
        <w:t>15</w:t>
      </w:r>
    </w:fldSimple>
    <w:r w:rsidR="1A176BA7">
      <w:t xml:space="preserve"> </w:t>
    </w:r>
  </w:p>
  <w:p w14:paraId="0217DDD6" w14:textId="77777777" w:rsidR="00D71306" w:rsidRDefault="00D7130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08C38" w14:textId="77777777" w:rsidR="00D71306" w:rsidRDefault="00D71306" w:rsidP="000906E4">
    <w:pPr>
      <w:pStyle w:val="Cabealho"/>
      <w:tabs>
        <w:tab w:val="clear" w:pos="8504"/>
        <w:tab w:val="left" w:pos="7371"/>
        <w:tab w:val="left" w:pos="7513"/>
        <w:tab w:val="left" w:pos="8505"/>
      </w:tabs>
      <w:ind w:firstLine="0"/>
    </w:pPr>
    <w:r>
      <w:rPr>
        <w:noProof/>
      </w:rPr>
      <w:drawing>
        <wp:anchor distT="0" distB="0" distL="114300" distR="114300" simplePos="0" relativeHeight="251687936" behindDoc="0" locked="0" layoutInCell="1" allowOverlap="1" wp14:anchorId="1255AA6D" wp14:editId="7B77E166">
          <wp:simplePos x="0" y="0"/>
          <wp:positionH relativeFrom="column">
            <wp:posOffset>59690</wp:posOffset>
          </wp:positionH>
          <wp:positionV relativeFrom="paragraph">
            <wp:posOffset>100965</wp:posOffset>
          </wp:positionV>
          <wp:extent cx="583541" cy="161925"/>
          <wp:effectExtent l="0" t="0" r="7620" b="0"/>
          <wp:wrapNone/>
          <wp:docPr id="800775798" name="Imagem 800775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3541" cy="161925"/>
                  </a:xfrm>
                  <a:prstGeom prst="rect">
                    <a:avLst/>
                  </a:prstGeom>
                </pic:spPr>
              </pic:pic>
            </a:graphicData>
          </a:graphic>
        </wp:anchor>
      </w:drawing>
    </w:r>
    <w:r>
      <w:tab/>
    </w:r>
    <w:r>
      <w:tab/>
    </w:r>
    <w:r w:rsidR="1A176BA7">
      <w:t xml:space="preserve">Página </w:t>
    </w:r>
    <w:r>
      <w:fldChar w:fldCharType="begin"/>
    </w:r>
    <w:r>
      <w:instrText xml:space="preserve"> PAGE   \* MERGEFORMAT </w:instrText>
    </w:r>
    <w:r>
      <w:fldChar w:fldCharType="separate"/>
    </w:r>
    <w:r w:rsidR="1A176BA7">
      <w:t>13</w:t>
    </w:r>
    <w:r>
      <w:fldChar w:fldCharType="end"/>
    </w:r>
    <w:r w:rsidR="1A176BA7">
      <w:t xml:space="preserve"> de </w:t>
    </w:r>
    <w:fldSimple w:instr="NUMPAGES   \* MERGEFORMAT">
      <w:r w:rsidR="1A176BA7">
        <w:t>15</w:t>
      </w:r>
    </w:fldSimple>
    <w:r w:rsidR="1A176BA7">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A83" w14:textId="142BEF68" w:rsidR="00B92022" w:rsidRDefault="00B92022" w:rsidP="00D563AE">
    <w:pPr>
      <w:pStyle w:val="Cabealho"/>
      <w:tabs>
        <w:tab w:val="clear" w:pos="8504"/>
        <w:tab w:val="right" w:pos="9072"/>
      </w:tabs>
      <w:ind w:firstLine="0"/>
    </w:pPr>
    <w:r>
      <w:rPr>
        <w:noProof/>
      </w:rPr>
      <w:drawing>
        <wp:anchor distT="0" distB="0" distL="114300" distR="114300" simplePos="0" relativeHeight="251685888" behindDoc="0" locked="0" layoutInCell="1" allowOverlap="1" wp14:anchorId="5601E6D5" wp14:editId="22016F8B">
          <wp:simplePos x="0" y="0"/>
          <wp:positionH relativeFrom="column">
            <wp:posOffset>114088</wp:posOffset>
          </wp:positionH>
          <wp:positionV relativeFrom="paragraph">
            <wp:posOffset>179281</wp:posOffset>
          </wp:positionV>
          <wp:extent cx="583541" cy="161925"/>
          <wp:effectExtent l="0" t="0" r="7620" b="0"/>
          <wp:wrapNone/>
          <wp:docPr id="1613578981" name="Imagem 161357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3541" cy="161925"/>
                  </a:xfrm>
                  <a:prstGeom prst="rect">
                    <a:avLst/>
                  </a:prstGeom>
                </pic:spPr>
              </pic:pic>
            </a:graphicData>
          </a:graphic>
        </wp:anchor>
      </w:drawing>
    </w:r>
    <w:r>
      <w:tab/>
    </w:r>
    <w:r>
      <w:tab/>
    </w:r>
    <w:r>
      <w:tab/>
    </w:r>
    <w:r>
      <w:tab/>
    </w:r>
    <w:r w:rsidR="006C4326">
      <w:tab/>
    </w:r>
    <w:r w:rsidR="1A176BA7">
      <w:t xml:space="preserve">Página </w:t>
    </w:r>
    <w:r>
      <w:fldChar w:fldCharType="begin"/>
    </w:r>
    <w:r>
      <w:instrText xml:space="preserve"> PAGE   \* MERGEFORMAT </w:instrText>
    </w:r>
    <w:r>
      <w:fldChar w:fldCharType="separate"/>
    </w:r>
    <w:r w:rsidR="1A176BA7">
      <w:t>10</w:t>
    </w:r>
    <w:r>
      <w:fldChar w:fldCharType="end"/>
    </w:r>
    <w:r w:rsidR="1A176BA7">
      <w:t xml:space="preserve"> de </w:t>
    </w:r>
    <w:fldSimple w:instr=" NUMPAGES   \* MERGEFORMAT ">
      <w:r w:rsidR="1A176BA7">
        <w:t>15</w:t>
      </w:r>
    </w:fldSimple>
    <w:r w:rsidR="1A176BA7">
      <w:t xml:space="preserve"> </w:t>
    </w:r>
  </w:p>
  <w:p w14:paraId="7F9A1AC5" w14:textId="77777777" w:rsidR="00B92022" w:rsidRDefault="00B92022">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DA61" w14:textId="77777777" w:rsidR="00B92022" w:rsidRDefault="00B92022" w:rsidP="000906E4">
    <w:pPr>
      <w:pStyle w:val="Cabealho"/>
      <w:tabs>
        <w:tab w:val="clear" w:pos="8504"/>
        <w:tab w:val="left" w:pos="7371"/>
        <w:tab w:val="left" w:pos="7513"/>
        <w:tab w:val="left" w:pos="8505"/>
      </w:tabs>
    </w:pPr>
    <w:r>
      <w:rPr>
        <w:noProof/>
      </w:rPr>
      <w:drawing>
        <wp:anchor distT="0" distB="0" distL="114300" distR="114300" simplePos="0" relativeHeight="251673600" behindDoc="0" locked="0" layoutInCell="1" allowOverlap="1" wp14:anchorId="54EDA2EC" wp14:editId="749E34CE">
          <wp:simplePos x="0" y="0"/>
          <wp:positionH relativeFrom="column">
            <wp:posOffset>313266</wp:posOffset>
          </wp:positionH>
          <wp:positionV relativeFrom="paragraph">
            <wp:posOffset>174795</wp:posOffset>
          </wp:positionV>
          <wp:extent cx="583541" cy="161925"/>
          <wp:effectExtent l="0" t="0" r="7620" b="0"/>
          <wp:wrapNone/>
          <wp:docPr id="513192257" name="Imagem 51319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3541" cy="161925"/>
                  </a:xfrm>
                  <a:prstGeom prst="rect">
                    <a:avLst/>
                  </a:prstGeom>
                </pic:spPr>
              </pic:pic>
            </a:graphicData>
          </a:graphic>
        </wp:anchor>
      </w:drawing>
    </w:r>
    <w:r>
      <w:tab/>
    </w:r>
    <w:r>
      <w:tab/>
    </w:r>
    <w:r>
      <w:tab/>
    </w:r>
    <w:r>
      <w:tab/>
    </w:r>
  </w:p>
  <w:p w14:paraId="77DC3D1E" w14:textId="535CDFF4" w:rsidR="00B92022" w:rsidRDefault="00B92022" w:rsidP="000906E4">
    <w:pPr>
      <w:pStyle w:val="Cabealho"/>
      <w:tabs>
        <w:tab w:val="clear" w:pos="8504"/>
        <w:tab w:val="left" w:pos="7371"/>
        <w:tab w:val="left" w:pos="7513"/>
        <w:tab w:val="left" w:pos="8505"/>
      </w:tabs>
    </w:pPr>
    <w:r>
      <w:tab/>
    </w:r>
    <w:r>
      <w:tab/>
    </w:r>
    <w:r>
      <w:tab/>
    </w:r>
    <w:r>
      <w:tab/>
    </w:r>
    <w:r>
      <w:tab/>
    </w:r>
    <w:r>
      <w:tab/>
    </w:r>
    <w:r>
      <w:tab/>
    </w:r>
    <w:r>
      <w:tab/>
    </w:r>
    <w:r>
      <w:tab/>
      <w:t xml:space="preserve">Página </w:t>
    </w:r>
    <w:r>
      <w:fldChar w:fldCharType="begin"/>
    </w:r>
    <w:r>
      <w:instrText xml:space="preserve"> PAGE   \* MERGEFORMAT </w:instrText>
    </w:r>
    <w:r>
      <w:fldChar w:fldCharType="separate"/>
    </w:r>
    <w:r>
      <w:t>11</w:t>
    </w:r>
    <w:r>
      <w:fldChar w:fldCharType="end"/>
    </w:r>
    <w:r>
      <w:t xml:space="preserve"> de </w:t>
    </w:r>
    <w:fldSimple w:instr=" NUMPAGES   \* MERGEFORMAT ">
      <w:r>
        <w:t>15</w:t>
      </w:r>
    </w:fldSimple>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ACE9" w14:textId="64B6FC9C" w:rsidR="00B92022" w:rsidRDefault="00B92022" w:rsidP="000906E4">
    <w:pPr>
      <w:pStyle w:val="Cabealho"/>
      <w:tabs>
        <w:tab w:val="clear" w:pos="8504"/>
        <w:tab w:val="left" w:pos="7371"/>
        <w:tab w:val="left" w:pos="7513"/>
        <w:tab w:val="left" w:pos="8505"/>
      </w:tabs>
    </w:pPr>
    <w:r>
      <w:rPr>
        <w:noProof/>
      </w:rPr>
      <w:drawing>
        <wp:anchor distT="0" distB="0" distL="114300" distR="114300" simplePos="0" relativeHeight="251663360" behindDoc="0" locked="0" layoutInCell="1" allowOverlap="1" wp14:anchorId="733D519A" wp14:editId="12707922">
          <wp:simplePos x="0" y="0"/>
          <wp:positionH relativeFrom="column">
            <wp:posOffset>59690</wp:posOffset>
          </wp:positionH>
          <wp:positionV relativeFrom="paragraph">
            <wp:posOffset>100965</wp:posOffset>
          </wp:positionV>
          <wp:extent cx="583541" cy="161925"/>
          <wp:effectExtent l="0" t="0" r="762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3541" cy="161925"/>
                  </a:xfrm>
                  <a:prstGeom prst="rect">
                    <a:avLst/>
                  </a:prstGeom>
                </pic:spPr>
              </pic:pic>
            </a:graphicData>
          </a:graphic>
        </wp:anchor>
      </w:drawing>
    </w:r>
    <w:r>
      <w:tab/>
    </w:r>
    <w:r>
      <w:tab/>
    </w:r>
    <w:r w:rsidR="1A176BA7">
      <w:t xml:space="preserve">Página </w:t>
    </w:r>
    <w:r>
      <w:fldChar w:fldCharType="begin"/>
    </w:r>
    <w:r>
      <w:instrText xml:space="preserve"> PAGE   \* MERGEFORMAT </w:instrText>
    </w:r>
    <w:r>
      <w:fldChar w:fldCharType="separate"/>
    </w:r>
    <w:r w:rsidR="1A176BA7">
      <w:t>13</w:t>
    </w:r>
    <w:r>
      <w:fldChar w:fldCharType="end"/>
    </w:r>
    <w:r w:rsidR="1A176BA7">
      <w:t xml:space="preserve"> de </w:t>
    </w:r>
    <w:fldSimple w:instr=" NUMPAGES   \* MERGEFORMAT ">
      <w:r w:rsidR="1A176BA7">
        <w:t>15</w:t>
      </w:r>
    </w:fldSimple>
    <w:r w:rsidR="1A176BA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546"/>
    <w:multiLevelType w:val="hybridMultilevel"/>
    <w:tmpl w:val="CDE8D848"/>
    <w:lvl w:ilvl="0" w:tplc="1898C214">
      <w:start w:val="1"/>
      <w:numFmt w:val="bullet"/>
      <w:pStyle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 w15:restartNumberingAfterBreak="0">
    <w:nsid w:val="20725C2E"/>
    <w:multiLevelType w:val="multilevel"/>
    <w:tmpl w:val="53622790"/>
    <w:lvl w:ilvl="0">
      <w:start w:val="1"/>
      <w:numFmt w:val="decimal"/>
      <w:lvlText w:val="%1"/>
      <w:lvlJc w:val="left"/>
      <w:pPr>
        <w:ind w:left="432" w:hanging="432"/>
      </w:pPr>
      <w:rPr>
        <w:rFonts w:hint="default"/>
      </w:rPr>
    </w:lvl>
    <w:lvl w:ilvl="1">
      <w:start w:val="1"/>
      <w:numFmt w:val="decimal"/>
      <w:lvlText w:val="%1.%2"/>
      <w:lvlJc w:val="left"/>
      <w:pPr>
        <w:ind w:left="860" w:hanging="292"/>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241E5F06"/>
    <w:multiLevelType w:val="hybridMultilevel"/>
    <w:tmpl w:val="4C9446C2"/>
    <w:lvl w:ilvl="0" w:tplc="5FCA356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A265E2"/>
    <w:multiLevelType w:val="hybridMultilevel"/>
    <w:tmpl w:val="6C265002"/>
    <w:lvl w:ilvl="0" w:tplc="738065D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A702760"/>
    <w:multiLevelType w:val="hybridMultilevel"/>
    <w:tmpl w:val="FA1C8AEC"/>
    <w:lvl w:ilvl="0" w:tplc="DC400C8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C4357C"/>
    <w:multiLevelType w:val="hybridMultilevel"/>
    <w:tmpl w:val="2242803C"/>
    <w:lvl w:ilvl="0" w:tplc="740208D0">
      <w:start w:val="1"/>
      <w:numFmt w:val="bullet"/>
      <w:pStyle w:val="Sub-bullet"/>
      <w:lvlText w:val="o"/>
      <w:lvlJc w:val="left"/>
      <w:pPr>
        <w:ind w:left="1792" w:hanging="360"/>
      </w:pPr>
      <w:rPr>
        <w:rFonts w:ascii="Courier New" w:hAnsi="Courier New" w:cs="Courier New" w:hint="default"/>
      </w:rPr>
    </w:lvl>
    <w:lvl w:ilvl="1" w:tplc="04160003" w:tentative="1">
      <w:start w:val="1"/>
      <w:numFmt w:val="bullet"/>
      <w:lvlText w:val="o"/>
      <w:lvlJc w:val="left"/>
      <w:pPr>
        <w:ind w:left="2512" w:hanging="360"/>
      </w:pPr>
      <w:rPr>
        <w:rFonts w:ascii="Courier New" w:hAnsi="Courier New" w:cs="Courier New" w:hint="default"/>
      </w:rPr>
    </w:lvl>
    <w:lvl w:ilvl="2" w:tplc="04160005" w:tentative="1">
      <w:start w:val="1"/>
      <w:numFmt w:val="bullet"/>
      <w:lvlText w:val=""/>
      <w:lvlJc w:val="left"/>
      <w:pPr>
        <w:ind w:left="3232" w:hanging="360"/>
      </w:pPr>
      <w:rPr>
        <w:rFonts w:ascii="Wingdings" w:hAnsi="Wingdings" w:hint="default"/>
      </w:rPr>
    </w:lvl>
    <w:lvl w:ilvl="3" w:tplc="04160001" w:tentative="1">
      <w:start w:val="1"/>
      <w:numFmt w:val="bullet"/>
      <w:lvlText w:val=""/>
      <w:lvlJc w:val="left"/>
      <w:pPr>
        <w:ind w:left="3952" w:hanging="360"/>
      </w:pPr>
      <w:rPr>
        <w:rFonts w:ascii="Symbol" w:hAnsi="Symbol" w:hint="default"/>
      </w:rPr>
    </w:lvl>
    <w:lvl w:ilvl="4" w:tplc="04160003" w:tentative="1">
      <w:start w:val="1"/>
      <w:numFmt w:val="bullet"/>
      <w:lvlText w:val="o"/>
      <w:lvlJc w:val="left"/>
      <w:pPr>
        <w:ind w:left="4672" w:hanging="360"/>
      </w:pPr>
      <w:rPr>
        <w:rFonts w:ascii="Courier New" w:hAnsi="Courier New" w:cs="Courier New" w:hint="default"/>
      </w:rPr>
    </w:lvl>
    <w:lvl w:ilvl="5" w:tplc="04160005" w:tentative="1">
      <w:start w:val="1"/>
      <w:numFmt w:val="bullet"/>
      <w:lvlText w:val=""/>
      <w:lvlJc w:val="left"/>
      <w:pPr>
        <w:ind w:left="5392" w:hanging="360"/>
      </w:pPr>
      <w:rPr>
        <w:rFonts w:ascii="Wingdings" w:hAnsi="Wingdings" w:hint="default"/>
      </w:rPr>
    </w:lvl>
    <w:lvl w:ilvl="6" w:tplc="04160001" w:tentative="1">
      <w:start w:val="1"/>
      <w:numFmt w:val="bullet"/>
      <w:lvlText w:val=""/>
      <w:lvlJc w:val="left"/>
      <w:pPr>
        <w:ind w:left="6112" w:hanging="360"/>
      </w:pPr>
      <w:rPr>
        <w:rFonts w:ascii="Symbol" w:hAnsi="Symbol" w:hint="default"/>
      </w:rPr>
    </w:lvl>
    <w:lvl w:ilvl="7" w:tplc="04160003" w:tentative="1">
      <w:start w:val="1"/>
      <w:numFmt w:val="bullet"/>
      <w:lvlText w:val="o"/>
      <w:lvlJc w:val="left"/>
      <w:pPr>
        <w:ind w:left="6832" w:hanging="360"/>
      </w:pPr>
      <w:rPr>
        <w:rFonts w:ascii="Courier New" w:hAnsi="Courier New" w:cs="Courier New" w:hint="default"/>
      </w:rPr>
    </w:lvl>
    <w:lvl w:ilvl="8" w:tplc="04160005" w:tentative="1">
      <w:start w:val="1"/>
      <w:numFmt w:val="bullet"/>
      <w:lvlText w:val=""/>
      <w:lvlJc w:val="left"/>
      <w:pPr>
        <w:ind w:left="7552" w:hanging="360"/>
      </w:pPr>
      <w:rPr>
        <w:rFonts w:ascii="Wingdings" w:hAnsi="Wingdings" w:hint="default"/>
      </w:rPr>
    </w:lvl>
  </w:abstractNum>
  <w:abstractNum w:abstractNumId="6" w15:restartNumberingAfterBreak="0">
    <w:nsid w:val="42586A4A"/>
    <w:multiLevelType w:val="hybridMultilevel"/>
    <w:tmpl w:val="5CA21018"/>
    <w:lvl w:ilvl="0" w:tplc="AC1A06FA">
      <w:start w:val="1"/>
      <w:numFmt w:val="upperLetter"/>
      <w:lvlText w:val="%1)"/>
      <w:lvlJc w:val="left"/>
      <w:pPr>
        <w:ind w:left="720" w:hanging="360"/>
      </w:pPr>
      <w:rPr>
        <w:rFonts w:ascii="Courier New" w:eastAsia="Times New Roman" w:hAnsi="Courier New" w:cs="Consola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97A2097"/>
    <w:multiLevelType w:val="multilevel"/>
    <w:tmpl w:val="989E952C"/>
    <w:lvl w:ilvl="0">
      <w:start w:val="1"/>
      <w:numFmt w:val="decimal"/>
      <w:lvlText w:val="%1"/>
      <w:lvlJc w:val="left"/>
      <w:pPr>
        <w:ind w:left="567" w:hanging="567"/>
      </w:pPr>
      <w:rPr>
        <w:rFonts w:ascii="Arial" w:hAnsi="Arial" w:hint="default"/>
        <w:b/>
        <w:sz w:val="32"/>
      </w:rPr>
    </w:lvl>
    <w:lvl w:ilvl="1">
      <w:start w:val="1"/>
      <w:numFmt w:val="decimal"/>
      <w:lvlText w:val="%1.%2"/>
      <w:lvlJc w:val="left"/>
      <w:pPr>
        <w:ind w:left="851" w:hanging="567"/>
      </w:pPr>
      <w:rPr>
        <w:rFonts w:ascii="Arial" w:hAnsi="Arial" w:hint="default"/>
        <w:b/>
        <w:sz w:val="28"/>
      </w:rPr>
    </w:lvl>
    <w:lvl w:ilvl="2">
      <w:start w:val="1"/>
      <w:numFmt w:val="decimal"/>
      <w:lvlText w:val="%1.%2.%3"/>
      <w:lvlJc w:val="left"/>
      <w:pPr>
        <w:ind w:left="1134" w:hanging="283"/>
      </w:pPr>
      <w:rPr>
        <w:rFonts w:ascii="Arial" w:hAnsi="Arial" w:hint="default"/>
        <w:b/>
        <w:sz w:val="24"/>
      </w:rPr>
    </w:lvl>
    <w:lvl w:ilvl="3">
      <w:start w:val="1"/>
      <w:numFmt w:val="decimal"/>
      <w:lvlText w:val="%1.%2.%3.%4"/>
      <w:lvlJc w:val="left"/>
      <w:pPr>
        <w:ind w:left="1704" w:hanging="284"/>
      </w:pPr>
      <w:rPr>
        <w:rFonts w:hint="default"/>
      </w:rPr>
    </w:lvl>
    <w:lvl w:ilvl="4">
      <w:start w:val="1"/>
      <w:numFmt w:val="decimal"/>
      <w:lvlText w:val="%1.%2.%3.%4.%5"/>
      <w:lvlJc w:val="left"/>
      <w:pPr>
        <w:ind w:left="1988" w:hanging="284"/>
      </w:pPr>
      <w:rPr>
        <w:rFonts w:hint="default"/>
      </w:rPr>
    </w:lvl>
    <w:lvl w:ilvl="5">
      <w:start w:val="1"/>
      <w:numFmt w:val="decimal"/>
      <w:lvlText w:val="%1.%2.%3.%4.%5.%6"/>
      <w:lvlJc w:val="left"/>
      <w:pPr>
        <w:ind w:left="2272" w:hanging="284"/>
      </w:pPr>
      <w:rPr>
        <w:rFonts w:hint="default"/>
      </w:rPr>
    </w:lvl>
    <w:lvl w:ilvl="6">
      <w:start w:val="1"/>
      <w:numFmt w:val="decimal"/>
      <w:lvlText w:val="%1.%2.%3.%4.%5.%6.%7"/>
      <w:lvlJc w:val="left"/>
      <w:pPr>
        <w:ind w:left="2556" w:hanging="284"/>
      </w:pPr>
      <w:rPr>
        <w:rFonts w:hint="default"/>
      </w:rPr>
    </w:lvl>
    <w:lvl w:ilvl="7">
      <w:start w:val="1"/>
      <w:numFmt w:val="decimal"/>
      <w:lvlText w:val="%1.%2.%3.%4.%5.%6.%7.%8"/>
      <w:lvlJc w:val="left"/>
      <w:pPr>
        <w:ind w:left="2840" w:hanging="284"/>
      </w:pPr>
      <w:rPr>
        <w:rFonts w:hint="default"/>
      </w:rPr>
    </w:lvl>
    <w:lvl w:ilvl="8">
      <w:start w:val="1"/>
      <w:numFmt w:val="decimal"/>
      <w:lvlText w:val="%1.%2.%3.%4.%5.%6.%7.%8.%9"/>
      <w:lvlJc w:val="left"/>
      <w:pPr>
        <w:ind w:left="3124" w:hanging="284"/>
      </w:pPr>
      <w:rPr>
        <w:rFonts w:hint="default"/>
      </w:rPr>
    </w:lvl>
  </w:abstractNum>
  <w:num w:numId="1" w16cid:durableId="32702712">
    <w:abstractNumId w:val="0"/>
  </w:num>
  <w:num w:numId="2" w16cid:durableId="390924135">
    <w:abstractNumId w:val="1"/>
  </w:num>
  <w:num w:numId="3" w16cid:durableId="972560432">
    <w:abstractNumId w:val="7"/>
  </w:num>
  <w:num w:numId="4" w16cid:durableId="15640225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2460157">
    <w:abstractNumId w:val="1"/>
  </w:num>
  <w:num w:numId="6" w16cid:durableId="305478495">
    <w:abstractNumId w:val="1"/>
  </w:num>
  <w:num w:numId="7" w16cid:durableId="143862904">
    <w:abstractNumId w:val="1"/>
  </w:num>
  <w:num w:numId="8" w16cid:durableId="1056049239">
    <w:abstractNumId w:val="1"/>
  </w:num>
  <w:num w:numId="9" w16cid:durableId="1356030692">
    <w:abstractNumId w:val="1"/>
  </w:num>
  <w:num w:numId="10" w16cid:durableId="429742910">
    <w:abstractNumId w:val="0"/>
  </w:num>
  <w:num w:numId="11" w16cid:durableId="287593667">
    <w:abstractNumId w:val="5"/>
  </w:num>
  <w:num w:numId="12" w16cid:durableId="1026835036">
    <w:abstractNumId w:val="4"/>
  </w:num>
  <w:num w:numId="13" w16cid:durableId="794639666">
    <w:abstractNumId w:val="6"/>
  </w:num>
  <w:num w:numId="14" w16cid:durableId="2093316117">
    <w:abstractNumId w:val="2"/>
  </w:num>
  <w:num w:numId="15" w16cid:durableId="1154639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A36"/>
    <w:rsid w:val="0003718D"/>
    <w:rsid w:val="00050FEA"/>
    <w:rsid w:val="00072A6C"/>
    <w:rsid w:val="000906E4"/>
    <w:rsid w:val="000C7850"/>
    <w:rsid w:val="000D2801"/>
    <w:rsid w:val="00101E62"/>
    <w:rsid w:val="00134FE1"/>
    <w:rsid w:val="001509ED"/>
    <w:rsid w:val="001835AD"/>
    <w:rsid w:val="00192E9A"/>
    <w:rsid w:val="001A18DB"/>
    <w:rsid w:val="001A73E1"/>
    <w:rsid w:val="001C0C3D"/>
    <w:rsid w:val="001C5EE2"/>
    <w:rsid w:val="0023747F"/>
    <w:rsid w:val="0027353F"/>
    <w:rsid w:val="00282A81"/>
    <w:rsid w:val="002A3C38"/>
    <w:rsid w:val="002A7E22"/>
    <w:rsid w:val="002E2864"/>
    <w:rsid w:val="002E35AE"/>
    <w:rsid w:val="00316877"/>
    <w:rsid w:val="00316B13"/>
    <w:rsid w:val="003170FA"/>
    <w:rsid w:val="00340843"/>
    <w:rsid w:val="00347CAE"/>
    <w:rsid w:val="00382C74"/>
    <w:rsid w:val="00384DEE"/>
    <w:rsid w:val="00390223"/>
    <w:rsid w:val="00396E75"/>
    <w:rsid w:val="003A1906"/>
    <w:rsid w:val="003C50DD"/>
    <w:rsid w:val="003D43D5"/>
    <w:rsid w:val="003F24B1"/>
    <w:rsid w:val="003F31F5"/>
    <w:rsid w:val="004018CB"/>
    <w:rsid w:val="00403F4A"/>
    <w:rsid w:val="00421F3E"/>
    <w:rsid w:val="00474910"/>
    <w:rsid w:val="00477C33"/>
    <w:rsid w:val="0048324B"/>
    <w:rsid w:val="004A05C4"/>
    <w:rsid w:val="004C39C2"/>
    <w:rsid w:val="004D7834"/>
    <w:rsid w:val="004F1D41"/>
    <w:rsid w:val="004F459E"/>
    <w:rsid w:val="00500EDB"/>
    <w:rsid w:val="00545406"/>
    <w:rsid w:val="005522A5"/>
    <w:rsid w:val="00556B5B"/>
    <w:rsid w:val="00560364"/>
    <w:rsid w:val="00576778"/>
    <w:rsid w:val="00591097"/>
    <w:rsid w:val="005A79AF"/>
    <w:rsid w:val="005C3583"/>
    <w:rsid w:val="005D14CE"/>
    <w:rsid w:val="005D7910"/>
    <w:rsid w:val="006025D1"/>
    <w:rsid w:val="00606047"/>
    <w:rsid w:val="0064602B"/>
    <w:rsid w:val="00650FE8"/>
    <w:rsid w:val="0067609A"/>
    <w:rsid w:val="006C4326"/>
    <w:rsid w:val="006C4A36"/>
    <w:rsid w:val="006E34CE"/>
    <w:rsid w:val="00720306"/>
    <w:rsid w:val="00722909"/>
    <w:rsid w:val="00732060"/>
    <w:rsid w:val="007540CC"/>
    <w:rsid w:val="0076599A"/>
    <w:rsid w:val="007845FD"/>
    <w:rsid w:val="00786A1C"/>
    <w:rsid w:val="007D77D6"/>
    <w:rsid w:val="007E2C7B"/>
    <w:rsid w:val="008236DB"/>
    <w:rsid w:val="00826699"/>
    <w:rsid w:val="00854C14"/>
    <w:rsid w:val="008645AC"/>
    <w:rsid w:val="00882BE7"/>
    <w:rsid w:val="00890ACF"/>
    <w:rsid w:val="00896FDD"/>
    <w:rsid w:val="008B712F"/>
    <w:rsid w:val="008C19F2"/>
    <w:rsid w:val="008C7F81"/>
    <w:rsid w:val="008E35F7"/>
    <w:rsid w:val="0091487C"/>
    <w:rsid w:val="00987BE0"/>
    <w:rsid w:val="009C6455"/>
    <w:rsid w:val="009D4CB6"/>
    <w:rsid w:val="009D510A"/>
    <w:rsid w:val="00A14423"/>
    <w:rsid w:val="00A16E62"/>
    <w:rsid w:val="00A36C8B"/>
    <w:rsid w:val="00A40B22"/>
    <w:rsid w:val="00A519EB"/>
    <w:rsid w:val="00A53A48"/>
    <w:rsid w:val="00A64FC6"/>
    <w:rsid w:val="00AB2BE5"/>
    <w:rsid w:val="00AD6955"/>
    <w:rsid w:val="00AF754D"/>
    <w:rsid w:val="00B010AF"/>
    <w:rsid w:val="00B118A1"/>
    <w:rsid w:val="00B12901"/>
    <w:rsid w:val="00B13E73"/>
    <w:rsid w:val="00B31965"/>
    <w:rsid w:val="00B65AF3"/>
    <w:rsid w:val="00B718AC"/>
    <w:rsid w:val="00B80570"/>
    <w:rsid w:val="00B92022"/>
    <w:rsid w:val="00BA47F1"/>
    <w:rsid w:val="00BD1FBC"/>
    <w:rsid w:val="00BD7787"/>
    <w:rsid w:val="00C00157"/>
    <w:rsid w:val="00C036D1"/>
    <w:rsid w:val="00C235D2"/>
    <w:rsid w:val="00C2382B"/>
    <w:rsid w:val="00C639D9"/>
    <w:rsid w:val="00C74581"/>
    <w:rsid w:val="00C86529"/>
    <w:rsid w:val="00CC7283"/>
    <w:rsid w:val="00CD3AB9"/>
    <w:rsid w:val="00CD7B96"/>
    <w:rsid w:val="00CE50E4"/>
    <w:rsid w:val="00D026C5"/>
    <w:rsid w:val="00D127A6"/>
    <w:rsid w:val="00D563AE"/>
    <w:rsid w:val="00D675D4"/>
    <w:rsid w:val="00D70546"/>
    <w:rsid w:val="00D71306"/>
    <w:rsid w:val="00D75798"/>
    <w:rsid w:val="00D80EAF"/>
    <w:rsid w:val="00D95FC7"/>
    <w:rsid w:val="00DA25AF"/>
    <w:rsid w:val="00DB65E4"/>
    <w:rsid w:val="00DD4AD9"/>
    <w:rsid w:val="00DE6C22"/>
    <w:rsid w:val="00E36822"/>
    <w:rsid w:val="00E3769E"/>
    <w:rsid w:val="00E44082"/>
    <w:rsid w:val="00E65119"/>
    <w:rsid w:val="00E80A1D"/>
    <w:rsid w:val="00E830B9"/>
    <w:rsid w:val="00EA1FE1"/>
    <w:rsid w:val="00ED1183"/>
    <w:rsid w:val="00ED6A41"/>
    <w:rsid w:val="00EF23B5"/>
    <w:rsid w:val="00EF4A0C"/>
    <w:rsid w:val="00F07604"/>
    <w:rsid w:val="00F53589"/>
    <w:rsid w:val="00F64703"/>
    <w:rsid w:val="00F83676"/>
    <w:rsid w:val="00F977BB"/>
    <w:rsid w:val="00FA626F"/>
    <w:rsid w:val="00FE5D67"/>
    <w:rsid w:val="1A176BA7"/>
    <w:rsid w:val="6386C8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62FEE"/>
  <w15:docId w15:val="{C34A2FBC-D3EE-41AB-A3DE-3CF70F3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ágrafo"/>
    <w:next w:val="Corpodetexto"/>
    <w:qFormat/>
    <w:rsid w:val="00316877"/>
    <w:pPr>
      <w:spacing w:after="120" w:line="360" w:lineRule="auto"/>
      <w:ind w:firstLine="709"/>
      <w:jc w:val="both"/>
    </w:pPr>
    <w:rPr>
      <w:rFonts w:ascii="Arial" w:hAnsi="Arial"/>
      <w:sz w:val="24"/>
      <w:szCs w:val="22"/>
    </w:rPr>
  </w:style>
  <w:style w:type="paragraph" w:styleId="Ttulo1">
    <w:name w:val="heading 1"/>
    <w:next w:val="PargrafodaLista"/>
    <w:link w:val="Ttulo1Char"/>
    <w:autoRedefine/>
    <w:uiPriority w:val="9"/>
    <w:qFormat/>
    <w:rsid w:val="004F1D41"/>
    <w:pPr>
      <w:keepNext/>
      <w:pageBreakBefore/>
      <w:tabs>
        <w:tab w:val="left" w:pos="426"/>
      </w:tabs>
      <w:spacing w:after="480" w:line="360" w:lineRule="auto"/>
      <w:outlineLvl w:val="0"/>
    </w:pPr>
    <w:rPr>
      <w:rFonts w:ascii="Arial" w:eastAsia="Times New Roman" w:hAnsi="Arial"/>
      <w:b/>
      <w:bCs/>
      <w:sz w:val="28"/>
      <w:szCs w:val="32"/>
    </w:rPr>
  </w:style>
  <w:style w:type="paragraph" w:styleId="Ttulo2">
    <w:name w:val="heading 2"/>
    <w:next w:val="PargrafodaLista"/>
    <w:link w:val="Ttulo2Char"/>
    <w:autoRedefine/>
    <w:uiPriority w:val="9"/>
    <w:unhideWhenUsed/>
    <w:qFormat/>
    <w:rsid w:val="004A05C4"/>
    <w:pPr>
      <w:keepNext/>
      <w:tabs>
        <w:tab w:val="left" w:pos="0"/>
      </w:tabs>
      <w:spacing w:before="480" w:after="480" w:line="360" w:lineRule="auto"/>
      <w:outlineLvl w:val="1"/>
    </w:pPr>
    <w:rPr>
      <w:rFonts w:ascii="Arial" w:eastAsia="Times New Roman" w:hAnsi="Arial"/>
      <w:b/>
      <w:bCs/>
      <w:iCs/>
      <w:sz w:val="28"/>
      <w:szCs w:val="32"/>
    </w:rPr>
  </w:style>
  <w:style w:type="paragraph" w:styleId="Ttulo3">
    <w:name w:val="heading 3"/>
    <w:next w:val="Corpodetexto"/>
    <w:link w:val="Ttulo3Char"/>
    <w:autoRedefine/>
    <w:uiPriority w:val="9"/>
    <w:unhideWhenUsed/>
    <w:qFormat/>
    <w:rsid w:val="00A36C8B"/>
    <w:pPr>
      <w:keepNext/>
      <w:spacing w:before="480" w:after="360" w:line="360" w:lineRule="auto"/>
      <w:outlineLvl w:val="2"/>
    </w:pPr>
    <w:rPr>
      <w:rFonts w:ascii="Arial" w:eastAsia="Times New Roman" w:hAnsi="Arial"/>
      <w:b/>
      <w:bCs/>
      <w:caps/>
      <w:sz w:val="24"/>
      <w:szCs w:val="26"/>
    </w:rPr>
  </w:style>
  <w:style w:type="paragraph" w:styleId="Ttulo4">
    <w:name w:val="heading 4"/>
    <w:basedOn w:val="Normal"/>
    <w:next w:val="Normal"/>
    <w:link w:val="Ttulo4Char"/>
    <w:uiPriority w:val="9"/>
    <w:semiHidden/>
    <w:unhideWhenUsed/>
    <w:rsid w:val="00987BE0"/>
    <w:pPr>
      <w:keepNext/>
      <w:numPr>
        <w:ilvl w:val="3"/>
        <w:numId w:val="9"/>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har"/>
    <w:uiPriority w:val="9"/>
    <w:semiHidden/>
    <w:unhideWhenUsed/>
    <w:qFormat/>
    <w:rsid w:val="00A36C8B"/>
    <w:pPr>
      <w:numPr>
        <w:ilvl w:val="4"/>
        <w:numId w:val="9"/>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uiPriority w:val="9"/>
    <w:semiHidden/>
    <w:unhideWhenUsed/>
    <w:qFormat/>
    <w:rsid w:val="00A36C8B"/>
    <w:pPr>
      <w:numPr>
        <w:ilvl w:val="5"/>
        <w:numId w:val="9"/>
      </w:numPr>
      <w:spacing w:before="240" w:after="60"/>
      <w:outlineLvl w:val="5"/>
    </w:pPr>
    <w:rPr>
      <w:rFonts w:ascii="Calibri" w:eastAsia="Times New Roman" w:hAnsi="Calibri"/>
      <w:b/>
      <w:bCs/>
      <w:sz w:val="20"/>
      <w:szCs w:val="20"/>
    </w:rPr>
  </w:style>
  <w:style w:type="paragraph" w:styleId="Ttulo7">
    <w:name w:val="heading 7"/>
    <w:basedOn w:val="Normal"/>
    <w:next w:val="Normal"/>
    <w:link w:val="Ttulo7Char"/>
    <w:uiPriority w:val="9"/>
    <w:semiHidden/>
    <w:unhideWhenUsed/>
    <w:qFormat/>
    <w:rsid w:val="00A36C8B"/>
    <w:pPr>
      <w:numPr>
        <w:ilvl w:val="6"/>
        <w:numId w:val="9"/>
      </w:numPr>
      <w:spacing w:before="240" w:after="60"/>
      <w:outlineLvl w:val="6"/>
    </w:pPr>
    <w:rPr>
      <w:rFonts w:ascii="Calibri" w:eastAsia="Times New Roman" w:hAnsi="Calibri"/>
      <w:szCs w:val="24"/>
    </w:rPr>
  </w:style>
  <w:style w:type="paragraph" w:styleId="Ttulo8">
    <w:name w:val="heading 8"/>
    <w:basedOn w:val="Normal"/>
    <w:next w:val="Normal"/>
    <w:link w:val="Ttulo8Char"/>
    <w:uiPriority w:val="9"/>
    <w:semiHidden/>
    <w:unhideWhenUsed/>
    <w:qFormat/>
    <w:rsid w:val="00A36C8B"/>
    <w:pPr>
      <w:numPr>
        <w:ilvl w:val="7"/>
        <w:numId w:val="9"/>
      </w:numPr>
      <w:spacing w:before="240" w:after="60"/>
      <w:outlineLvl w:val="7"/>
    </w:pPr>
    <w:rPr>
      <w:rFonts w:ascii="Calibri" w:eastAsia="Times New Roman" w:hAnsi="Calibri"/>
      <w:i/>
      <w:iCs/>
      <w:szCs w:val="24"/>
    </w:rPr>
  </w:style>
  <w:style w:type="paragraph" w:styleId="Ttulo9">
    <w:name w:val="heading 9"/>
    <w:basedOn w:val="Normal"/>
    <w:next w:val="Normal"/>
    <w:link w:val="Ttulo9Char"/>
    <w:uiPriority w:val="9"/>
    <w:semiHidden/>
    <w:unhideWhenUsed/>
    <w:qFormat/>
    <w:rsid w:val="00A36C8B"/>
    <w:pPr>
      <w:numPr>
        <w:ilvl w:val="8"/>
        <w:numId w:val="2"/>
      </w:numPr>
      <w:spacing w:before="240" w:after="60"/>
      <w:outlineLvl w:val="8"/>
    </w:pPr>
    <w:rPr>
      <w:rFonts w:ascii="Calibri Light" w:eastAsia="Times New Roman" w:hAnsi="Calibri Light"/>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F1D41"/>
    <w:rPr>
      <w:rFonts w:ascii="Arial" w:eastAsia="Times New Roman" w:hAnsi="Arial"/>
      <w:b/>
      <w:bCs/>
      <w:sz w:val="28"/>
      <w:szCs w:val="32"/>
    </w:rPr>
  </w:style>
  <w:style w:type="character" w:customStyle="1" w:styleId="Ttulo2Char">
    <w:name w:val="Título 2 Char"/>
    <w:link w:val="Ttulo2"/>
    <w:uiPriority w:val="9"/>
    <w:rsid w:val="004A05C4"/>
    <w:rPr>
      <w:rFonts w:ascii="Arial" w:eastAsia="Times New Roman" w:hAnsi="Arial"/>
      <w:b/>
      <w:bCs/>
      <w:iCs/>
      <w:sz w:val="28"/>
      <w:szCs w:val="32"/>
    </w:rPr>
  </w:style>
  <w:style w:type="character" w:customStyle="1" w:styleId="Ttulo3Char">
    <w:name w:val="Título 3 Char"/>
    <w:link w:val="Ttulo3"/>
    <w:uiPriority w:val="9"/>
    <w:rsid w:val="00A36C8B"/>
    <w:rPr>
      <w:rFonts w:ascii="Arial" w:eastAsia="Times New Roman" w:hAnsi="Arial"/>
      <w:b/>
      <w:bCs/>
      <w:caps/>
      <w:sz w:val="24"/>
      <w:szCs w:val="26"/>
    </w:rPr>
  </w:style>
  <w:style w:type="character" w:customStyle="1" w:styleId="Ttulo4Char">
    <w:name w:val="Título 4 Char"/>
    <w:basedOn w:val="Fontepargpadro"/>
    <w:link w:val="Ttulo4"/>
    <w:uiPriority w:val="9"/>
    <w:semiHidden/>
    <w:rsid w:val="00987BE0"/>
    <w:rPr>
      <w:rFonts w:eastAsia="Times New Roman"/>
      <w:b/>
      <w:bCs/>
      <w:sz w:val="28"/>
      <w:szCs w:val="28"/>
    </w:rPr>
  </w:style>
  <w:style w:type="character" w:customStyle="1" w:styleId="Ttulo5Char">
    <w:name w:val="Título 5 Char"/>
    <w:link w:val="Ttulo5"/>
    <w:uiPriority w:val="9"/>
    <w:semiHidden/>
    <w:rsid w:val="00A36C8B"/>
    <w:rPr>
      <w:rFonts w:eastAsia="Times New Roman"/>
      <w:b/>
      <w:bCs/>
      <w:i/>
      <w:iCs/>
      <w:sz w:val="26"/>
      <w:szCs w:val="26"/>
    </w:rPr>
  </w:style>
  <w:style w:type="character" w:customStyle="1" w:styleId="Ttulo6Char">
    <w:name w:val="Título 6 Char"/>
    <w:link w:val="Ttulo6"/>
    <w:uiPriority w:val="9"/>
    <w:semiHidden/>
    <w:rsid w:val="00A36C8B"/>
    <w:rPr>
      <w:rFonts w:eastAsia="Times New Roman"/>
      <w:b/>
      <w:bCs/>
    </w:rPr>
  </w:style>
  <w:style w:type="character" w:customStyle="1" w:styleId="Ttulo7Char">
    <w:name w:val="Título 7 Char"/>
    <w:link w:val="Ttulo7"/>
    <w:uiPriority w:val="9"/>
    <w:semiHidden/>
    <w:rsid w:val="00A36C8B"/>
    <w:rPr>
      <w:rFonts w:eastAsia="Times New Roman"/>
      <w:sz w:val="24"/>
      <w:szCs w:val="24"/>
    </w:rPr>
  </w:style>
  <w:style w:type="character" w:customStyle="1" w:styleId="Ttulo8Char">
    <w:name w:val="Título 8 Char"/>
    <w:link w:val="Ttulo8"/>
    <w:uiPriority w:val="9"/>
    <w:semiHidden/>
    <w:rsid w:val="00A36C8B"/>
    <w:rPr>
      <w:rFonts w:eastAsia="Times New Roman"/>
      <w:i/>
      <w:iCs/>
      <w:sz w:val="24"/>
      <w:szCs w:val="24"/>
    </w:rPr>
  </w:style>
  <w:style w:type="character" w:customStyle="1" w:styleId="Ttulo9Char">
    <w:name w:val="Título 9 Char"/>
    <w:link w:val="Ttulo9"/>
    <w:uiPriority w:val="9"/>
    <w:semiHidden/>
    <w:rsid w:val="00A36C8B"/>
    <w:rPr>
      <w:rFonts w:ascii="Calibri Light" w:eastAsia="Times New Roman" w:hAnsi="Calibri Light"/>
    </w:rPr>
  </w:style>
  <w:style w:type="character" w:styleId="Forte">
    <w:name w:val="Strong"/>
    <w:uiPriority w:val="22"/>
    <w:qFormat/>
    <w:rsid w:val="00987BE0"/>
    <w:rPr>
      <w:b/>
      <w:bCs/>
    </w:rPr>
  </w:style>
  <w:style w:type="paragraph" w:customStyle="1" w:styleId="Figura">
    <w:name w:val="Figura"/>
    <w:link w:val="FiguraChar"/>
    <w:autoRedefine/>
    <w:qFormat/>
    <w:rsid w:val="00A36C8B"/>
    <w:pPr>
      <w:spacing w:before="240"/>
      <w:jc w:val="center"/>
    </w:pPr>
    <w:rPr>
      <w:rFonts w:ascii="Arial" w:hAnsi="Arial"/>
      <w:sz w:val="24"/>
      <w:szCs w:val="22"/>
    </w:rPr>
  </w:style>
  <w:style w:type="paragraph" w:customStyle="1" w:styleId="TtulodaCapa">
    <w:name w:val="Título da Capa"/>
    <w:basedOn w:val="Normal"/>
    <w:link w:val="TtulodaCapaChar"/>
    <w:qFormat/>
    <w:rsid w:val="00A36C8B"/>
    <w:pPr>
      <w:spacing w:after="160"/>
      <w:jc w:val="center"/>
    </w:pPr>
    <w:rPr>
      <w:b/>
      <w:caps/>
      <w:sz w:val="40"/>
      <w:szCs w:val="20"/>
    </w:rPr>
  </w:style>
  <w:style w:type="character" w:customStyle="1" w:styleId="FiguraChar">
    <w:name w:val="Figura Char"/>
    <w:link w:val="Figura"/>
    <w:rsid w:val="00A36C8B"/>
    <w:rPr>
      <w:rFonts w:ascii="Arial" w:hAnsi="Arial"/>
      <w:sz w:val="24"/>
      <w:szCs w:val="22"/>
    </w:rPr>
  </w:style>
  <w:style w:type="character" w:customStyle="1" w:styleId="TtulodaCapaChar">
    <w:name w:val="Título da Capa Char"/>
    <w:link w:val="TtulodaCapa"/>
    <w:rsid w:val="00A36C8B"/>
    <w:rPr>
      <w:rFonts w:ascii="Arial" w:hAnsi="Arial"/>
      <w:b/>
      <w:caps/>
      <w:sz w:val="40"/>
    </w:rPr>
  </w:style>
  <w:style w:type="paragraph" w:customStyle="1" w:styleId="SubTtulo-AutoreVerso">
    <w:name w:val="SubTítulo - Autor e Versão"/>
    <w:link w:val="SubTtulo-AutoreVersoChar"/>
    <w:autoRedefine/>
    <w:qFormat/>
    <w:rsid w:val="008E35F7"/>
    <w:pPr>
      <w:spacing w:after="480" w:line="360" w:lineRule="auto"/>
      <w:jc w:val="center"/>
    </w:pPr>
    <w:rPr>
      <w:rFonts w:ascii="Arial" w:hAnsi="Arial"/>
      <w:b/>
      <w:color w:val="000000" w:themeColor="text1"/>
      <w:sz w:val="44"/>
      <w:szCs w:val="36"/>
    </w:rPr>
  </w:style>
  <w:style w:type="character" w:customStyle="1" w:styleId="SubTtulo-AutoreVersoChar">
    <w:name w:val="SubTítulo - Autor e Versão Char"/>
    <w:link w:val="SubTtulo-AutoreVerso"/>
    <w:rsid w:val="008E35F7"/>
    <w:rPr>
      <w:rFonts w:ascii="Arial" w:hAnsi="Arial"/>
      <w:b/>
      <w:color w:val="000000" w:themeColor="text1"/>
      <w:sz w:val="44"/>
      <w:szCs w:val="36"/>
    </w:rPr>
  </w:style>
  <w:style w:type="paragraph" w:customStyle="1" w:styleId="TtuloTabelas">
    <w:name w:val="Título Tabelas"/>
    <w:basedOn w:val="Normal"/>
    <w:link w:val="TtuloTabelasChar"/>
    <w:rsid w:val="00987BE0"/>
    <w:pPr>
      <w:spacing w:after="0" w:line="240" w:lineRule="auto"/>
      <w:ind w:firstLine="0"/>
      <w:jc w:val="center"/>
    </w:pPr>
    <w:rPr>
      <w:b/>
      <w:color w:val="000000"/>
      <w:sz w:val="18"/>
    </w:rPr>
  </w:style>
  <w:style w:type="paragraph" w:customStyle="1" w:styleId="NormalTabela">
    <w:name w:val="Normal Tabela"/>
    <w:basedOn w:val="SubTtulo-AutoreVerso"/>
    <w:link w:val="NormalTabelaChar"/>
    <w:rsid w:val="00987BE0"/>
    <w:pPr>
      <w:spacing w:after="0" w:line="240" w:lineRule="auto"/>
      <w:jc w:val="both"/>
    </w:pPr>
    <w:rPr>
      <w:b w:val="0"/>
      <w:bCs/>
      <w:color w:val="000000"/>
      <w:sz w:val="18"/>
    </w:rPr>
  </w:style>
  <w:style w:type="character" w:customStyle="1" w:styleId="TtuloTabelasChar">
    <w:name w:val="Título Tabelas Char"/>
    <w:link w:val="TtuloTabelas"/>
    <w:rsid w:val="00987BE0"/>
    <w:rPr>
      <w:rFonts w:ascii="Arial" w:eastAsia="Calibri" w:hAnsi="Arial" w:cs="Times New Roman"/>
      <w:b/>
      <w:color w:val="000000"/>
      <w:sz w:val="18"/>
    </w:rPr>
  </w:style>
  <w:style w:type="character" w:customStyle="1" w:styleId="NormalTabelaChar">
    <w:name w:val="Normal Tabela Char"/>
    <w:link w:val="NormalTabela"/>
    <w:rsid w:val="00987BE0"/>
    <w:rPr>
      <w:rFonts w:ascii="Arial" w:eastAsia="Calibri" w:hAnsi="Arial" w:cs="Times New Roman"/>
      <w:bCs/>
      <w:color w:val="000000"/>
      <w:sz w:val="18"/>
    </w:rPr>
  </w:style>
  <w:style w:type="paragraph" w:styleId="Sumrio1">
    <w:name w:val="toc 1"/>
    <w:next w:val="SemEspaamento"/>
    <w:autoRedefine/>
    <w:uiPriority w:val="39"/>
    <w:unhideWhenUsed/>
    <w:qFormat/>
    <w:rsid w:val="00B92022"/>
    <w:pPr>
      <w:tabs>
        <w:tab w:val="left" w:leader="dot" w:pos="8789"/>
      </w:tabs>
      <w:spacing w:before="120"/>
    </w:pPr>
    <w:rPr>
      <w:rFonts w:ascii="Arial" w:hAnsi="Arial"/>
      <w:caps/>
      <w:noProof/>
      <w:sz w:val="24"/>
      <w:szCs w:val="22"/>
    </w:rPr>
  </w:style>
  <w:style w:type="paragraph" w:styleId="Sumrio2">
    <w:name w:val="toc 2"/>
    <w:next w:val="Sumrio3"/>
    <w:autoRedefine/>
    <w:uiPriority w:val="39"/>
    <w:unhideWhenUsed/>
    <w:qFormat/>
    <w:rsid w:val="00B118A1"/>
    <w:pPr>
      <w:tabs>
        <w:tab w:val="left" w:leader="dot" w:pos="8789"/>
      </w:tabs>
    </w:pPr>
    <w:rPr>
      <w:rFonts w:ascii="Arial" w:hAnsi="Arial"/>
      <w:sz w:val="24"/>
      <w:szCs w:val="22"/>
    </w:rPr>
  </w:style>
  <w:style w:type="character" w:styleId="Hyperlink">
    <w:name w:val="Hyperlink"/>
    <w:uiPriority w:val="99"/>
    <w:unhideWhenUsed/>
    <w:rsid w:val="00987BE0"/>
    <w:rPr>
      <w:color w:val="0563C1"/>
      <w:u w:val="single"/>
    </w:rPr>
  </w:style>
  <w:style w:type="paragraph" w:customStyle="1" w:styleId="Ttulo-Sumrios">
    <w:name w:val="Título - Sumários"/>
    <w:basedOn w:val="SubTtulo-AutoreVerso"/>
    <w:link w:val="Ttulo-SumriosChar"/>
    <w:autoRedefine/>
    <w:qFormat/>
    <w:rsid w:val="00C74581"/>
    <w:pPr>
      <w:tabs>
        <w:tab w:val="left" w:pos="0"/>
      </w:tabs>
      <w:jc w:val="both"/>
    </w:pPr>
    <w:rPr>
      <w:rFonts w:ascii="Source Sans Pro" w:hAnsi="Source Sans Pro"/>
      <w:noProof/>
      <w:color w:val="auto"/>
      <w:sz w:val="27"/>
      <w:szCs w:val="27"/>
      <w:shd w:val="clear" w:color="auto" w:fill="FFFFFF"/>
    </w:rPr>
  </w:style>
  <w:style w:type="character" w:customStyle="1" w:styleId="Ttulo-SumriosChar">
    <w:name w:val="Título - Sumários Char"/>
    <w:link w:val="Ttulo-Sumrios"/>
    <w:rsid w:val="00C74581"/>
    <w:rPr>
      <w:rFonts w:ascii="Source Sans Pro" w:hAnsi="Source Sans Pro"/>
      <w:b/>
      <w:noProof/>
      <w:sz w:val="27"/>
      <w:szCs w:val="27"/>
    </w:rPr>
  </w:style>
  <w:style w:type="paragraph" w:styleId="Legenda">
    <w:name w:val="caption"/>
    <w:aliases w:val="Legenda da Figura"/>
    <w:next w:val="Corpodetexto"/>
    <w:link w:val="LegendaChar"/>
    <w:autoRedefine/>
    <w:uiPriority w:val="35"/>
    <w:unhideWhenUsed/>
    <w:qFormat/>
    <w:rsid w:val="00ED1183"/>
    <w:pPr>
      <w:contextualSpacing/>
      <w:jc w:val="center"/>
    </w:pPr>
    <w:rPr>
      <w:rFonts w:ascii="Arial" w:hAnsi="Arial"/>
      <w:bCs/>
    </w:rPr>
  </w:style>
  <w:style w:type="paragraph" w:styleId="ndicedeilustraes">
    <w:name w:val="table of figures"/>
    <w:aliases w:val="lISTA de ilustrações"/>
    <w:next w:val="SemEspaamento"/>
    <w:autoRedefine/>
    <w:uiPriority w:val="99"/>
    <w:unhideWhenUsed/>
    <w:qFormat/>
    <w:rsid w:val="00A36C8B"/>
    <w:pPr>
      <w:tabs>
        <w:tab w:val="left" w:leader="dot" w:pos="8789"/>
      </w:tabs>
      <w:suppressAutoHyphens/>
    </w:pPr>
    <w:rPr>
      <w:rFonts w:ascii="Arial" w:hAnsi="Arial" w:cs="Calibri"/>
      <w:sz w:val="24"/>
      <w:szCs w:val="22"/>
      <w:lang w:eastAsia="ar-SA"/>
    </w:rPr>
  </w:style>
  <w:style w:type="paragraph" w:styleId="Sumrio3">
    <w:name w:val="toc 3"/>
    <w:next w:val="Sumrio4"/>
    <w:autoRedefine/>
    <w:uiPriority w:val="39"/>
    <w:unhideWhenUsed/>
    <w:qFormat/>
    <w:rsid w:val="00B118A1"/>
    <w:pPr>
      <w:tabs>
        <w:tab w:val="left" w:pos="8789"/>
      </w:tabs>
    </w:pPr>
    <w:rPr>
      <w:rFonts w:ascii="Arial" w:hAnsi="Arial"/>
      <w:sz w:val="24"/>
      <w:szCs w:val="22"/>
    </w:rPr>
  </w:style>
  <w:style w:type="paragraph" w:styleId="Citao">
    <w:name w:val="Quote"/>
    <w:aliases w:val="Citação com Olho"/>
    <w:next w:val="Corpodetexto"/>
    <w:link w:val="CitaoChar"/>
    <w:autoRedefine/>
    <w:uiPriority w:val="29"/>
    <w:qFormat/>
    <w:rsid w:val="005A79AF"/>
    <w:pPr>
      <w:pBdr>
        <w:top w:val="single" w:sz="8" w:space="4" w:color="auto"/>
        <w:left w:val="single" w:sz="8" w:space="4" w:color="auto"/>
        <w:bottom w:val="single" w:sz="8" w:space="4" w:color="auto"/>
        <w:right w:val="single" w:sz="8" w:space="4" w:color="auto"/>
      </w:pBdr>
      <w:spacing w:before="240" w:after="360"/>
      <w:jc w:val="center"/>
    </w:pPr>
    <w:rPr>
      <w:rFonts w:ascii="Arial" w:hAnsi="Arial"/>
      <w:i/>
      <w:iCs/>
      <w:sz w:val="24"/>
    </w:rPr>
  </w:style>
  <w:style w:type="character" w:customStyle="1" w:styleId="CitaoChar">
    <w:name w:val="Citação Char"/>
    <w:aliases w:val="Citação com Olho Char"/>
    <w:link w:val="Citao"/>
    <w:uiPriority w:val="29"/>
    <w:rsid w:val="005A79AF"/>
    <w:rPr>
      <w:rFonts w:ascii="Arial" w:hAnsi="Arial"/>
      <w:i/>
      <w:iCs/>
      <w:sz w:val="24"/>
    </w:rPr>
  </w:style>
  <w:style w:type="character" w:customStyle="1" w:styleId="apple-converted-space">
    <w:name w:val="apple-converted-space"/>
    <w:rsid w:val="00987BE0"/>
  </w:style>
  <w:style w:type="paragraph" w:customStyle="1" w:styleId="Cdigo-fonte">
    <w:name w:val="Código-fonte"/>
    <w:basedOn w:val="Normal"/>
    <w:link w:val="Cdigo-fonteChar"/>
    <w:qFormat/>
    <w:rsid w:val="005A79AF"/>
    <w:pPr>
      <w:spacing w:after="0" w:line="240" w:lineRule="auto"/>
    </w:pPr>
    <w:rPr>
      <w:rFonts w:ascii="Courier New" w:eastAsia="Times New Roman" w:hAnsi="Courier New" w:cs="Consolas"/>
      <w:szCs w:val="24"/>
      <w:lang w:val="en-US"/>
    </w:rPr>
  </w:style>
  <w:style w:type="character" w:customStyle="1" w:styleId="Cdigo-fonteChar">
    <w:name w:val="Código-fonte Char"/>
    <w:link w:val="Cdigo-fonte"/>
    <w:rsid w:val="005A79AF"/>
    <w:rPr>
      <w:rFonts w:ascii="Courier New" w:eastAsia="Times New Roman" w:hAnsi="Courier New" w:cs="Consolas"/>
      <w:sz w:val="24"/>
      <w:szCs w:val="24"/>
      <w:lang w:val="en-US"/>
    </w:rPr>
  </w:style>
  <w:style w:type="paragraph" w:styleId="Bibliografia">
    <w:name w:val="Bibliography"/>
    <w:next w:val="Corpodetexto"/>
    <w:autoRedefine/>
    <w:uiPriority w:val="37"/>
    <w:unhideWhenUsed/>
    <w:qFormat/>
    <w:rsid w:val="0076599A"/>
    <w:pPr>
      <w:spacing w:after="240"/>
    </w:pPr>
    <w:rPr>
      <w:rFonts w:ascii="Arial" w:hAnsi="Arial" w:cs="Consolas"/>
      <w:noProof/>
      <w:sz w:val="24"/>
      <w:szCs w:val="24"/>
      <w:lang w:val="en-US"/>
    </w:rPr>
  </w:style>
  <w:style w:type="paragraph" w:customStyle="1" w:styleId="DicaouImportante">
    <w:name w:val="Dica ou Importante"/>
    <w:autoRedefine/>
    <w:qFormat/>
    <w:rsid w:val="0076599A"/>
    <w:pPr>
      <w:pBdr>
        <w:top w:val="dotted" w:sz="4" w:space="2" w:color="auto" w:shadow="1"/>
        <w:left w:val="dotted" w:sz="4" w:space="4" w:color="auto" w:shadow="1"/>
        <w:bottom w:val="dotted" w:sz="4" w:space="2" w:color="auto" w:shadow="1"/>
        <w:right w:val="dotted" w:sz="4" w:space="13" w:color="auto" w:shadow="1"/>
      </w:pBdr>
      <w:shd w:val="pct5" w:color="auto" w:fill="auto"/>
      <w:spacing w:before="240" w:after="360"/>
      <w:ind w:right="284"/>
      <w:jc w:val="center"/>
    </w:pPr>
    <w:rPr>
      <w:rFonts w:ascii="Arial" w:hAnsi="Arial"/>
      <w:sz w:val="24"/>
      <w:szCs w:val="22"/>
    </w:rPr>
  </w:style>
  <w:style w:type="paragraph" w:customStyle="1" w:styleId="LegendadeTabela">
    <w:name w:val="Legenda de Tabela"/>
    <w:basedOn w:val="Legenda"/>
    <w:link w:val="LegendadeTabelaChar"/>
    <w:rsid w:val="00732060"/>
    <w:pPr>
      <w:spacing w:before="40" w:after="40"/>
      <w:jc w:val="left"/>
    </w:pPr>
  </w:style>
  <w:style w:type="paragraph" w:customStyle="1" w:styleId="Bullet">
    <w:name w:val="Bullet"/>
    <w:link w:val="BulletChar"/>
    <w:autoRedefine/>
    <w:qFormat/>
    <w:rsid w:val="0091487C"/>
    <w:pPr>
      <w:numPr>
        <w:numId w:val="1"/>
      </w:numPr>
      <w:spacing w:after="120" w:line="360" w:lineRule="auto"/>
      <w:ind w:left="1066" w:hanging="357"/>
      <w:jc w:val="both"/>
    </w:pPr>
    <w:rPr>
      <w:rFonts w:ascii="Arial" w:hAnsi="Arial"/>
      <w:noProof/>
      <w:sz w:val="24"/>
      <w:szCs w:val="22"/>
    </w:rPr>
  </w:style>
  <w:style w:type="character" w:customStyle="1" w:styleId="LegendaChar">
    <w:name w:val="Legenda Char"/>
    <w:aliases w:val="Legenda da Figura Char"/>
    <w:link w:val="Legenda"/>
    <w:uiPriority w:val="35"/>
    <w:rsid w:val="00ED1183"/>
    <w:rPr>
      <w:rFonts w:ascii="Arial" w:hAnsi="Arial"/>
      <w:bCs/>
    </w:rPr>
  </w:style>
  <w:style w:type="character" w:customStyle="1" w:styleId="LegendadeTabelaChar">
    <w:name w:val="Legenda de Tabela Char"/>
    <w:link w:val="LegendadeTabela"/>
    <w:rsid w:val="00732060"/>
    <w:rPr>
      <w:rFonts w:ascii="Arial" w:eastAsia="Calibri" w:hAnsi="Arial" w:cs="Times New Roman"/>
      <w:bCs/>
      <w:sz w:val="20"/>
      <w:szCs w:val="20"/>
    </w:rPr>
  </w:style>
  <w:style w:type="character" w:customStyle="1" w:styleId="BulletChar">
    <w:name w:val="Bullet Char"/>
    <w:link w:val="Bullet"/>
    <w:rsid w:val="0091487C"/>
    <w:rPr>
      <w:rFonts w:ascii="Arial" w:hAnsi="Arial"/>
      <w:noProof/>
      <w:sz w:val="24"/>
      <w:szCs w:val="22"/>
    </w:rPr>
  </w:style>
  <w:style w:type="paragraph" w:styleId="PargrafodaLista">
    <w:name w:val="List Paragraph"/>
    <w:basedOn w:val="Normal"/>
    <w:autoRedefine/>
    <w:uiPriority w:val="34"/>
    <w:qFormat/>
    <w:rsid w:val="00384DEE"/>
    <w:rPr>
      <w:color w:val="FF0000"/>
      <w:sz w:val="22"/>
      <w:szCs w:val="20"/>
    </w:rPr>
  </w:style>
  <w:style w:type="paragraph" w:styleId="Cabealho">
    <w:name w:val="header"/>
    <w:basedOn w:val="Normal"/>
    <w:link w:val="CabealhoChar"/>
    <w:uiPriority w:val="99"/>
    <w:unhideWhenUsed/>
    <w:rsid w:val="00987B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7BE0"/>
    <w:rPr>
      <w:rFonts w:ascii="Arial" w:eastAsia="Calibri" w:hAnsi="Arial" w:cs="Times New Roman"/>
      <w:sz w:val="24"/>
    </w:rPr>
  </w:style>
  <w:style w:type="table" w:customStyle="1" w:styleId="QuadroEAD">
    <w:name w:val="Quadro EAD"/>
    <w:basedOn w:val="Tabelanormal"/>
    <w:uiPriority w:val="99"/>
    <w:rsid w:val="00987BE0"/>
    <w:rPr>
      <w:rFonts w:ascii="Arial" w:hAnsi="Arial"/>
      <w:sz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sz w:val="24"/>
      </w:rPr>
      <w:tblPr/>
      <w:tcPr>
        <w:shd w:val="clear" w:color="auto" w:fill="E7E6E6" w:themeFill="background2"/>
        <w:vAlign w:val="center"/>
      </w:tcPr>
    </w:tblStylePr>
  </w:style>
  <w:style w:type="paragraph" w:styleId="Rodap">
    <w:name w:val="footer"/>
    <w:link w:val="RodapChar"/>
    <w:autoRedefine/>
    <w:uiPriority w:val="99"/>
    <w:unhideWhenUsed/>
    <w:qFormat/>
    <w:rsid w:val="00A36C8B"/>
    <w:pPr>
      <w:tabs>
        <w:tab w:val="center" w:pos="4252"/>
        <w:tab w:val="right" w:pos="8504"/>
      </w:tabs>
    </w:pPr>
    <w:rPr>
      <w:rFonts w:ascii="Arial" w:hAnsi="Arial"/>
      <w:szCs w:val="22"/>
    </w:rPr>
  </w:style>
  <w:style w:type="character" w:customStyle="1" w:styleId="RodapChar">
    <w:name w:val="Rodapé Char"/>
    <w:link w:val="Rodap"/>
    <w:uiPriority w:val="99"/>
    <w:rsid w:val="00A36C8B"/>
    <w:rPr>
      <w:rFonts w:ascii="Arial" w:hAnsi="Arial"/>
      <w:szCs w:val="22"/>
    </w:rPr>
  </w:style>
  <w:style w:type="table" w:customStyle="1" w:styleId="Histricoderevises">
    <w:name w:val="Histórico de revisões"/>
    <w:basedOn w:val="Tabelanormal"/>
    <w:uiPriority w:val="99"/>
    <w:rsid w:val="00987BE0"/>
    <w:rPr>
      <w:rFonts w:ascii="Arial" w:hAnsi="Arial"/>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color w:val="FFFFFF" w:themeColor="background1"/>
        <w:sz w:val="18"/>
      </w:rPr>
      <w:tblPr/>
      <w:tcPr>
        <w:shd w:val="clear" w:color="auto" w:fill="A5A5A5" w:themeFill="accent3"/>
        <w:vAlign w:val="center"/>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987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cdigo-fonte">
    <w:name w:val="Tabela de código-fonte"/>
    <w:basedOn w:val="Tabelanormal"/>
    <w:uiPriority w:val="99"/>
    <w:rsid w:val="00987BE0"/>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daFontedaFigura">
    <w:name w:val="Legenda da Fonte da Figura"/>
    <w:basedOn w:val="Legenda"/>
    <w:link w:val="LegendadaFontedaFiguraChar"/>
    <w:rsid w:val="00C2382B"/>
    <w:pPr>
      <w:spacing w:after="240"/>
    </w:pPr>
  </w:style>
  <w:style w:type="table" w:customStyle="1" w:styleId="TabelaEAD">
    <w:name w:val="Tabela EAD"/>
    <w:basedOn w:val="Tabelanormal"/>
    <w:uiPriority w:val="99"/>
    <w:rsid w:val="00316B13"/>
    <w:pPr>
      <w:jc w:val="center"/>
    </w:pPr>
    <w:rPr>
      <w:rFonts w:ascii="Arial" w:hAnsi="Arial"/>
    </w:rPr>
    <w:tblPr>
      <w:tblStyleRowBandSize w:val="1"/>
      <w:tblStyleColBandSize w:val="1"/>
      <w:tblBorders>
        <w:bottom w:val="single" w:sz="4" w:space="0" w:color="auto"/>
        <w:insideV w:val="single" w:sz="4" w:space="0" w:color="auto"/>
      </w:tblBorders>
    </w:tblPr>
    <w:tcPr>
      <w:vAlign w:val="center"/>
    </w:tcPr>
    <w:tblStylePr w:type="firstRow">
      <w:pPr>
        <w:jc w:val="center"/>
      </w:pPr>
      <w:rPr>
        <w:rFonts w:ascii="Arial" w:hAnsi="Arial"/>
        <w:sz w:val="20"/>
      </w:rPr>
      <w:tblPr/>
      <w:tcPr>
        <w:tcBorders>
          <w:top w:val="single" w:sz="4" w:space="0" w:color="auto"/>
          <w:left w:val="nil"/>
          <w:bottom w:val="nil"/>
          <w:right w:val="nil"/>
          <w:insideH w:val="single" w:sz="4" w:space="0" w:color="auto"/>
          <w:insideV w:val="single" w:sz="4" w:space="0" w:color="auto"/>
          <w:tl2br w:val="nil"/>
          <w:tr2bl w:val="nil"/>
        </w:tcBorders>
        <w:shd w:val="clear" w:color="auto" w:fill="E7E6E6" w:themeFill="background2"/>
      </w:tcPr>
    </w:tblStylePr>
    <w:tblStylePr w:type="lastCol">
      <w:tblPr/>
      <w:tcPr>
        <w:tcBorders>
          <w:top w:val="nil"/>
          <w:left w:val="nil"/>
          <w:bottom w:val="nil"/>
          <w:right w:val="nil"/>
          <w:insideH w:val="single" w:sz="4" w:space="0" w:color="auto"/>
          <w:insideV w:val="nil"/>
          <w:tl2br w:val="nil"/>
          <w:tr2bl w:val="nil"/>
        </w:tcBorders>
      </w:tcPr>
    </w:tblStylePr>
    <w:tblStylePr w:type="band1Vert">
      <w:tblPr/>
      <w:tcPr>
        <w:tcBorders>
          <w:right w:val="single" w:sz="4" w:space="0" w:color="auto"/>
          <w:insideV w:val="nil"/>
        </w:tcBorders>
      </w:tcPr>
    </w:tblStylePr>
    <w:tblStylePr w:type="band2Vert">
      <w:tblPr/>
      <w:tcPr>
        <w:tcBorders>
          <w:left w:val="nil"/>
          <w:right w:val="single" w:sz="4" w:space="0" w:color="auto"/>
          <w:insideV w:val="nil"/>
        </w:tcBorders>
      </w:tcPr>
    </w:tblStylePr>
    <w:tblStylePr w:type="band1Horz">
      <w:tblPr/>
      <w:tcPr>
        <w:tcBorders>
          <w:top w:val="single" w:sz="4" w:space="0" w:color="auto"/>
          <w:bottom w:val="nil"/>
        </w:tcBorders>
      </w:tcPr>
    </w:tblStylePr>
    <w:tblStylePr w:type="band2Horz">
      <w:tblPr/>
      <w:tcPr>
        <w:tcBorders>
          <w:top w:val="single" w:sz="4" w:space="0" w:color="auto"/>
        </w:tcBorders>
      </w:tcPr>
    </w:tblStylePr>
  </w:style>
  <w:style w:type="character" w:customStyle="1" w:styleId="LegendadaFontedaFiguraChar">
    <w:name w:val="Legenda da Fonte da Figura Char"/>
    <w:basedOn w:val="LegendaChar"/>
    <w:link w:val="LegendadaFontedaFigura"/>
    <w:rsid w:val="00C2382B"/>
    <w:rPr>
      <w:rFonts w:ascii="Arial" w:eastAsia="Calibri" w:hAnsi="Arial" w:cs="Times New Roman"/>
      <w:bCs/>
      <w:sz w:val="20"/>
      <w:szCs w:val="20"/>
    </w:rPr>
  </w:style>
  <w:style w:type="paragraph" w:styleId="Textodebalo">
    <w:name w:val="Balloon Text"/>
    <w:basedOn w:val="Normal"/>
    <w:link w:val="TextodebaloChar"/>
    <w:uiPriority w:val="99"/>
    <w:semiHidden/>
    <w:unhideWhenUsed/>
    <w:rsid w:val="00A36C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36C8B"/>
    <w:rPr>
      <w:rFonts w:ascii="Tahoma" w:eastAsia="Calibri" w:hAnsi="Tahoma" w:cs="Tahoma"/>
      <w:sz w:val="16"/>
      <w:szCs w:val="16"/>
    </w:rPr>
  </w:style>
  <w:style w:type="paragraph" w:customStyle="1" w:styleId="LegendadeQuadro">
    <w:name w:val="Legenda de Quadro"/>
    <w:basedOn w:val="Legenda"/>
    <w:link w:val="LegendadeQuadroChar"/>
    <w:qFormat/>
    <w:rsid w:val="00A36C8B"/>
    <w:pPr>
      <w:jc w:val="left"/>
    </w:pPr>
  </w:style>
  <w:style w:type="character" w:customStyle="1" w:styleId="LegendadeQuadroChar">
    <w:name w:val="Legenda de Quadro Char"/>
    <w:link w:val="LegendadeQuadro"/>
    <w:rsid w:val="00A36C8B"/>
    <w:rPr>
      <w:rFonts w:ascii="Arial" w:hAnsi="Arial"/>
      <w:bCs/>
    </w:rPr>
  </w:style>
  <w:style w:type="paragraph" w:customStyle="1" w:styleId="TXTRESUMO">
    <w:name w:val="TXT RESUMO"/>
    <w:link w:val="TXTRESUMOChar"/>
    <w:autoRedefine/>
    <w:qFormat/>
    <w:rsid w:val="00A36C8B"/>
    <w:pPr>
      <w:jc w:val="both"/>
    </w:pPr>
    <w:rPr>
      <w:rFonts w:ascii="Arial" w:hAnsi="Arial"/>
      <w:sz w:val="24"/>
      <w:szCs w:val="22"/>
    </w:rPr>
  </w:style>
  <w:style w:type="character" w:customStyle="1" w:styleId="TXTRESUMOChar">
    <w:name w:val="TXT RESUMO Char"/>
    <w:basedOn w:val="Fontepargpadro"/>
    <w:link w:val="TXTRESUMO"/>
    <w:rsid w:val="00A36C8B"/>
    <w:rPr>
      <w:rFonts w:ascii="Arial" w:hAnsi="Arial"/>
      <w:sz w:val="24"/>
      <w:szCs w:val="22"/>
    </w:rPr>
  </w:style>
  <w:style w:type="paragraph" w:customStyle="1" w:styleId="FonteFigura">
    <w:name w:val="FonteFigura"/>
    <w:link w:val="FonteFiguraChar"/>
    <w:autoRedefine/>
    <w:qFormat/>
    <w:rsid w:val="00ED1183"/>
    <w:pPr>
      <w:spacing w:after="240"/>
      <w:jc w:val="center"/>
    </w:pPr>
    <w:rPr>
      <w:rFonts w:ascii="Arial" w:hAnsi="Arial"/>
      <w:bCs/>
    </w:rPr>
  </w:style>
  <w:style w:type="character" w:customStyle="1" w:styleId="FonteFiguraChar">
    <w:name w:val="FonteFigura Char"/>
    <w:basedOn w:val="LegendaChar"/>
    <w:link w:val="FonteFigura"/>
    <w:rsid w:val="00ED1183"/>
    <w:rPr>
      <w:rFonts w:ascii="Arial" w:hAnsi="Arial"/>
      <w:bCs/>
    </w:rPr>
  </w:style>
  <w:style w:type="paragraph" w:customStyle="1" w:styleId="separador">
    <w:name w:val="separador"/>
    <w:link w:val="separadorChar"/>
    <w:autoRedefine/>
    <w:qFormat/>
    <w:rsid w:val="00A36C8B"/>
    <w:rPr>
      <w:rFonts w:ascii="Arial" w:hAnsi="Arial"/>
      <w:sz w:val="24"/>
      <w:szCs w:val="22"/>
    </w:rPr>
  </w:style>
  <w:style w:type="character" w:customStyle="1" w:styleId="separadorChar">
    <w:name w:val="separador Char"/>
    <w:basedOn w:val="Fontepargpadro"/>
    <w:link w:val="separador"/>
    <w:rsid w:val="00A36C8B"/>
    <w:rPr>
      <w:rFonts w:ascii="Arial" w:hAnsi="Arial"/>
      <w:sz w:val="24"/>
      <w:szCs w:val="22"/>
    </w:rPr>
  </w:style>
  <w:style w:type="paragraph" w:styleId="Corpodetexto">
    <w:name w:val="Body Text"/>
    <w:basedOn w:val="Normal"/>
    <w:link w:val="CorpodetextoChar"/>
    <w:uiPriority w:val="1"/>
    <w:unhideWhenUsed/>
    <w:qFormat/>
    <w:rsid w:val="00A36C8B"/>
  </w:style>
  <w:style w:type="character" w:customStyle="1" w:styleId="CorpodetextoChar">
    <w:name w:val="Corpo de texto Char"/>
    <w:basedOn w:val="Fontepargpadro"/>
    <w:link w:val="Corpodetexto"/>
    <w:uiPriority w:val="1"/>
    <w:semiHidden/>
    <w:rsid w:val="00A36C8B"/>
    <w:rPr>
      <w:rFonts w:ascii="Arial" w:hAnsi="Arial"/>
      <w:sz w:val="24"/>
      <w:szCs w:val="22"/>
    </w:rPr>
  </w:style>
  <w:style w:type="paragraph" w:styleId="SemEspaamento">
    <w:name w:val="No Spacing"/>
    <w:uiPriority w:val="1"/>
    <w:rsid w:val="00A36C8B"/>
    <w:pPr>
      <w:ind w:firstLine="851"/>
      <w:jc w:val="both"/>
    </w:pPr>
    <w:rPr>
      <w:rFonts w:ascii="Arial" w:hAnsi="Arial"/>
      <w:sz w:val="24"/>
      <w:szCs w:val="22"/>
    </w:rPr>
  </w:style>
  <w:style w:type="paragraph" w:styleId="Sumrio4">
    <w:name w:val="toc 4"/>
    <w:basedOn w:val="Normal"/>
    <w:next w:val="Normal"/>
    <w:autoRedefine/>
    <w:uiPriority w:val="39"/>
    <w:semiHidden/>
    <w:unhideWhenUsed/>
    <w:rsid w:val="00A36C8B"/>
    <w:pPr>
      <w:spacing w:after="100"/>
      <w:ind w:left="720"/>
    </w:pPr>
  </w:style>
  <w:style w:type="character" w:styleId="Refdecomentrio">
    <w:name w:val="annotation reference"/>
    <w:basedOn w:val="Fontepargpadro"/>
    <w:uiPriority w:val="99"/>
    <w:semiHidden/>
    <w:unhideWhenUsed/>
    <w:rsid w:val="00A36C8B"/>
    <w:rPr>
      <w:sz w:val="16"/>
      <w:szCs w:val="16"/>
    </w:rPr>
  </w:style>
  <w:style w:type="paragraph" w:styleId="Textodecomentrio">
    <w:name w:val="annotation text"/>
    <w:basedOn w:val="Normal"/>
    <w:link w:val="TextodecomentrioChar"/>
    <w:uiPriority w:val="99"/>
    <w:semiHidden/>
    <w:unhideWhenUsed/>
    <w:rsid w:val="00A36C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36C8B"/>
    <w:rPr>
      <w:rFonts w:ascii="Arial" w:hAnsi="Arial"/>
    </w:rPr>
  </w:style>
  <w:style w:type="paragraph" w:styleId="Assuntodocomentrio">
    <w:name w:val="annotation subject"/>
    <w:basedOn w:val="Textodecomentrio"/>
    <w:next w:val="Textodecomentrio"/>
    <w:link w:val="AssuntodocomentrioChar"/>
    <w:uiPriority w:val="99"/>
    <w:semiHidden/>
    <w:unhideWhenUsed/>
    <w:rsid w:val="00A36C8B"/>
    <w:rPr>
      <w:b/>
      <w:bCs/>
    </w:rPr>
  </w:style>
  <w:style w:type="character" w:customStyle="1" w:styleId="AssuntodocomentrioChar">
    <w:name w:val="Assunto do comentário Char"/>
    <w:basedOn w:val="TextodecomentrioChar"/>
    <w:link w:val="Assuntodocomentrio"/>
    <w:uiPriority w:val="99"/>
    <w:semiHidden/>
    <w:rsid w:val="00A36C8B"/>
    <w:rPr>
      <w:rFonts w:ascii="Arial" w:hAnsi="Arial"/>
      <w:b/>
      <w:bCs/>
    </w:rPr>
  </w:style>
  <w:style w:type="paragraph" w:customStyle="1" w:styleId="TextoQuadro">
    <w:name w:val="TextoQuadro"/>
    <w:link w:val="TextoQuadroChar"/>
    <w:autoRedefine/>
    <w:qFormat/>
    <w:rsid w:val="00556B5B"/>
    <w:rPr>
      <w:rFonts w:ascii="Arial" w:hAnsi="Arial"/>
      <w:sz w:val="22"/>
      <w:szCs w:val="22"/>
      <w:lang w:eastAsia="pt-BR"/>
    </w:rPr>
  </w:style>
  <w:style w:type="paragraph" w:customStyle="1" w:styleId="TextoTabela">
    <w:name w:val="TextoTabela"/>
    <w:basedOn w:val="TextoQuadro"/>
    <w:link w:val="TextoTabelaChar"/>
    <w:autoRedefine/>
    <w:qFormat/>
    <w:rsid w:val="00556B5B"/>
    <w:pPr>
      <w:jc w:val="right"/>
    </w:pPr>
  </w:style>
  <w:style w:type="character" w:customStyle="1" w:styleId="TextoQuadroChar">
    <w:name w:val="TextoQuadro Char"/>
    <w:basedOn w:val="Fontepargpadro"/>
    <w:link w:val="TextoQuadro"/>
    <w:rsid w:val="00556B5B"/>
    <w:rPr>
      <w:rFonts w:ascii="Arial" w:hAnsi="Arial"/>
      <w:sz w:val="22"/>
      <w:szCs w:val="22"/>
      <w:lang w:eastAsia="pt-BR"/>
    </w:rPr>
  </w:style>
  <w:style w:type="paragraph" w:customStyle="1" w:styleId="ttuloqdtabela">
    <w:name w:val="títuloqdtabela"/>
    <w:basedOn w:val="TextoQuadro"/>
    <w:link w:val="ttuloqdtabelaChar"/>
    <w:autoRedefine/>
    <w:qFormat/>
    <w:rsid w:val="00556B5B"/>
    <w:pPr>
      <w:jc w:val="center"/>
    </w:pPr>
    <w:rPr>
      <w:b/>
    </w:rPr>
  </w:style>
  <w:style w:type="character" w:customStyle="1" w:styleId="TextoTabelaChar">
    <w:name w:val="TextoTabela Char"/>
    <w:basedOn w:val="TextoQuadroChar"/>
    <w:link w:val="TextoTabela"/>
    <w:rsid w:val="00556B5B"/>
    <w:rPr>
      <w:rFonts w:ascii="Arial" w:hAnsi="Arial"/>
      <w:sz w:val="22"/>
      <w:szCs w:val="22"/>
      <w:lang w:eastAsia="pt-BR"/>
    </w:rPr>
  </w:style>
  <w:style w:type="paragraph" w:customStyle="1" w:styleId="Citaodiretalonga">
    <w:name w:val="Citação direta longa"/>
    <w:link w:val="CitaodiretalongaChar"/>
    <w:autoRedefine/>
    <w:qFormat/>
    <w:rsid w:val="0076599A"/>
    <w:pPr>
      <w:spacing w:before="240" w:after="360"/>
      <w:ind w:left="2268"/>
      <w:jc w:val="both"/>
    </w:pPr>
    <w:rPr>
      <w:rFonts w:ascii="Arial" w:hAnsi="Arial"/>
      <w:sz w:val="22"/>
      <w:szCs w:val="22"/>
    </w:rPr>
  </w:style>
  <w:style w:type="character" w:customStyle="1" w:styleId="ttuloqdtabelaChar">
    <w:name w:val="títuloqdtabela Char"/>
    <w:basedOn w:val="TextoQuadroChar"/>
    <w:link w:val="ttuloqdtabela"/>
    <w:rsid w:val="00556B5B"/>
    <w:rPr>
      <w:rFonts w:ascii="Arial" w:hAnsi="Arial"/>
      <w:b/>
      <w:sz w:val="22"/>
      <w:szCs w:val="22"/>
      <w:lang w:eastAsia="pt-BR"/>
    </w:rPr>
  </w:style>
  <w:style w:type="character" w:customStyle="1" w:styleId="CitaodiretalongaChar">
    <w:name w:val="Citação direta longa Char"/>
    <w:basedOn w:val="Fontepargpadro"/>
    <w:link w:val="Citaodiretalonga"/>
    <w:rsid w:val="0076599A"/>
    <w:rPr>
      <w:rFonts w:ascii="Arial" w:hAnsi="Arial"/>
      <w:sz w:val="22"/>
      <w:szCs w:val="22"/>
    </w:rPr>
  </w:style>
  <w:style w:type="paragraph" w:customStyle="1" w:styleId="Comandodeprompt">
    <w:name w:val="Comando de prompt"/>
    <w:basedOn w:val="Normal"/>
    <w:link w:val="ComandodepromptChar"/>
    <w:autoRedefine/>
    <w:qFormat/>
    <w:rsid w:val="002E35AE"/>
    <w:pPr>
      <w:framePr w:wrap="around" w:vAnchor="text" w:hAnchor="text" w:y="1"/>
      <w:pBdr>
        <w:top w:val="single" w:sz="4" w:space="1" w:color="auto"/>
        <w:left w:val="single" w:sz="4" w:space="4" w:color="auto"/>
        <w:bottom w:val="single" w:sz="4" w:space="1" w:color="auto"/>
        <w:right w:val="single" w:sz="4" w:space="4" w:color="auto"/>
      </w:pBdr>
      <w:spacing w:before="120" w:line="240" w:lineRule="auto"/>
      <w:ind w:firstLine="0"/>
      <w:jc w:val="left"/>
    </w:pPr>
    <w:rPr>
      <w:rFonts w:ascii="Courier New" w:hAnsi="Courier New"/>
    </w:rPr>
  </w:style>
  <w:style w:type="paragraph" w:customStyle="1" w:styleId="Sub-bullet">
    <w:name w:val="Sub-bullet"/>
    <w:basedOn w:val="Normal"/>
    <w:link w:val="Sub-bulletChar"/>
    <w:qFormat/>
    <w:rsid w:val="0091487C"/>
    <w:pPr>
      <w:numPr>
        <w:numId w:val="11"/>
      </w:numPr>
      <w:ind w:left="1282" w:hanging="210"/>
    </w:pPr>
  </w:style>
  <w:style w:type="character" w:customStyle="1" w:styleId="ComandodepromptChar">
    <w:name w:val="Comando de prompt Char"/>
    <w:basedOn w:val="Fontepargpadro"/>
    <w:link w:val="Comandodeprompt"/>
    <w:rsid w:val="002E35AE"/>
    <w:rPr>
      <w:rFonts w:ascii="Courier New" w:hAnsi="Courier New"/>
      <w:sz w:val="24"/>
      <w:szCs w:val="22"/>
    </w:rPr>
  </w:style>
  <w:style w:type="character" w:customStyle="1" w:styleId="Sub-bulletChar">
    <w:name w:val="Sub-bullet Char"/>
    <w:basedOn w:val="Fontepargpadro"/>
    <w:link w:val="Sub-bullet"/>
    <w:rsid w:val="0091487C"/>
    <w:rPr>
      <w:rFonts w:ascii="Arial" w:hAnsi="Arial"/>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1613">
      <w:bodyDiv w:val="1"/>
      <w:marLeft w:val="0"/>
      <w:marRight w:val="0"/>
      <w:marTop w:val="0"/>
      <w:marBottom w:val="0"/>
      <w:divBdr>
        <w:top w:val="none" w:sz="0" w:space="0" w:color="auto"/>
        <w:left w:val="none" w:sz="0" w:space="0" w:color="auto"/>
        <w:bottom w:val="none" w:sz="0" w:space="0" w:color="auto"/>
        <w:right w:val="none" w:sz="0" w:space="0" w:color="auto"/>
      </w:divBdr>
    </w:div>
    <w:div w:id="605114189">
      <w:bodyDiv w:val="1"/>
      <w:marLeft w:val="0"/>
      <w:marRight w:val="0"/>
      <w:marTop w:val="0"/>
      <w:marBottom w:val="0"/>
      <w:divBdr>
        <w:top w:val="none" w:sz="0" w:space="0" w:color="auto"/>
        <w:left w:val="none" w:sz="0" w:space="0" w:color="auto"/>
        <w:bottom w:val="none" w:sz="0" w:space="0" w:color="auto"/>
        <w:right w:val="none" w:sz="0" w:space="0" w:color="auto"/>
      </w:divBdr>
    </w:div>
    <w:div w:id="1292132607">
      <w:bodyDiv w:val="1"/>
      <w:marLeft w:val="0"/>
      <w:marRight w:val="0"/>
      <w:marTop w:val="0"/>
      <w:marBottom w:val="0"/>
      <w:divBdr>
        <w:top w:val="none" w:sz="0" w:space="0" w:color="auto"/>
        <w:left w:val="none" w:sz="0" w:space="0" w:color="auto"/>
        <w:bottom w:val="none" w:sz="0" w:space="0" w:color="auto"/>
        <w:right w:val="none" w:sz="0" w:space="0" w:color="auto"/>
      </w:divBdr>
    </w:div>
    <w:div w:id="19874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1703\Desktop\Templates\FIAP%20ON%20-%20Template%20para%20material%20did&#225;tic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48fd270-4a57-47e1-b674-c7d4969804ad" xsi:nil="true"/>
    <lcf76f155ced4ddcb4097134ff3c332f xmlns="2220af93-035a-443f-80b0-3b9b401ad9a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68740B4C0987B4D86879E800A26E446" ma:contentTypeVersion="10" ma:contentTypeDescription="Crie um novo documento." ma:contentTypeScope="" ma:versionID="eb96b54eb3d046d8d53bd87c908bf43a">
  <xsd:schema xmlns:xsd="http://www.w3.org/2001/XMLSchema" xmlns:xs="http://www.w3.org/2001/XMLSchema" xmlns:p="http://schemas.microsoft.com/office/2006/metadata/properties" xmlns:ns2="2220af93-035a-443f-80b0-3b9b401ad9a6" xmlns:ns3="d48fd270-4a57-47e1-b674-c7d4969804ad" targetNamespace="http://schemas.microsoft.com/office/2006/metadata/properties" ma:root="true" ma:fieldsID="7eaba89fcff3e0cf9eaf7f38d039eb52" ns2:_="" ns3:_="">
    <xsd:import namespace="2220af93-035a-443f-80b0-3b9b401ad9a6"/>
    <xsd:import namespace="d48fd270-4a57-47e1-b674-c7d4969804a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0af93-035a-443f-80b0-3b9b401ad9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e2398b20-2c76-408b-9565-673d41e5947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48fd270-4a57-47e1-b674-c7d4969804a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5c1f26b-c66e-4932-a395-d89d0a7442f4}" ma:internalName="TaxCatchAll" ma:showField="CatchAllData" ma:web="d48fd270-4a57-47e1-b674-c7d4969804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F964C-18B9-4A45-94DD-EC123EBD1EA3}">
  <ds:schemaRefs>
    <ds:schemaRef ds:uri="http://schemas.microsoft.com/office/2006/metadata/properties"/>
    <ds:schemaRef ds:uri="http://schemas.microsoft.com/office/infopath/2007/PartnerControls"/>
    <ds:schemaRef ds:uri="d48fd270-4a57-47e1-b674-c7d4969804ad"/>
    <ds:schemaRef ds:uri="2220af93-035a-443f-80b0-3b9b401ad9a6"/>
  </ds:schemaRefs>
</ds:datastoreItem>
</file>

<file path=customXml/itemProps2.xml><?xml version="1.0" encoding="utf-8"?>
<ds:datastoreItem xmlns:ds="http://schemas.openxmlformats.org/officeDocument/2006/customXml" ds:itemID="{5455A141-04C2-46A5-8540-AD6A00426158}">
  <ds:schemaRefs>
    <ds:schemaRef ds:uri="http://schemas.microsoft.com/sharepoint/v3/contenttype/forms"/>
  </ds:schemaRefs>
</ds:datastoreItem>
</file>

<file path=customXml/itemProps3.xml><?xml version="1.0" encoding="utf-8"?>
<ds:datastoreItem xmlns:ds="http://schemas.openxmlformats.org/officeDocument/2006/customXml" ds:itemID="{2AAD1691-9F1E-4052-9C3C-64D2B96B7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0af93-035a-443f-80b0-3b9b401ad9a6"/>
    <ds:schemaRef ds:uri="d48fd270-4a57-47e1-b674-c7d496980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8FCC3F-5A3A-4A49-9E24-31FA32B2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FIAP ON - Template para material didático</Template>
  <TotalTime>495</TotalTime>
  <Pages>13</Pages>
  <Words>1238</Words>
  <Characters>6691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FIAP ON - Geração de Conteúdo</dc:subject>
  <dc:creator>Alexandre Barcelos</dc:creator>
  <cp:keywords>FIAP ON;Material Didático</cp:keywords>
  <cp:lastModifiedBy>Gustavo Alves Rocha Gadini</cp:lastModifiedBy>
  <cp:revision>35</cp:revision>
  <dcterms:created xsi:type="dcterms:W3CDTF">2021-05-14T03:06:00Z</dcterms:created>
  <dcterms:modified xsi:type="dcterms:W3CDTF">2023-05-28T18:20:00Z</dcterms:modified>
  <cp:category>Material Didático</cp:category>
  <cp:contentStatus>Rascunho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0x010100968740B4C0987B4D86879E800A26E446</vt:lpwstr>
  </property>
</Properties>
</file>